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E974D1" w:rsidRDefault="00E974D1">
          <w:pPr>
            <w:rPr>
              <w:kern w:val="28"/>
            </w:rPr>
          </w:pPr>
        </w:p>
        <w:p w:rsidR="00E974D1" w:rsidRDefault="004E340E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4E340E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bCs/>
                                      </w:rPr>
                                      <w:t>[Subtítulo do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E974D1" w:rsidRDefault="004E340E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</w:rPr>
                                <w:t>[Subtítulo do documento]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74D1" w:rsidRDefault="00E974D1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" stroked="f" strokeweight=".5pt">
                    <v:fill r:id="rId8" o:title="" recolor="t" rotate="t" type="frame"/>
                    <v:textbox inset="0,0,0,0">
                      <w:txbxContent>
                        <w:p w:rsidR="00E974D1" w:rsidRDefault="00E974D1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4E340E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sz w:val="56"/>
                                      </w:rPr>
                                      <w:t>[Título do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TqwQIAAMc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" filled="f" stroked="f">
                    <v:textbox>
                      <w:txbxContent>
                        <w:p w:rsidR="00E974D1" w:rsidRDefault="004E340E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sz w:val="56"/>
                                </w:rPr>
                                <w:t>[Título do documento]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tâ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l2nAIAADMFAAAOAAAAZHJzL2Uyb0RvYy54bWysVNuO0zAQfUfiHyy/d3Mh3TbRpqvdliKk&#10;BVYsfIDrOImFb9hu0wXxM/wK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ma8JdpwCAAAz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4E340E">
                                <w:sdt>
                                  <w:sdtPr>
                                    <w:alias w:val="Resumo"/>
                                    <w:id w:val="2137907930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>
                                      <w:t xml:space="preserve">[Digite aqui o resumo do documento. Em geral, o resumo é uma breve descrição do conteúdo do documento. Digite aqui o </w:t>
                                    </w:r>
                                    <w:r>
                                      <w:t>resumo do documento. Em geral, o resumo é uma breve descrição do conteúdo do documento.]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gx08&#10;U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E974D1" w:rsidRDefault="004E340E">
                          <w:sdt>
                            <w:sdtPr>
                              <w:alias w:val="Resumo"/>
                              <w:id w:val="2137907930"/>
                              <w:temporary/>
                              <w:showingPlcHdr/>
                            </w:sdtPr>
                            <w:sdtEndPr/>
                            <w:sdtContent>
                              <w:r>
                                <w:t xml:space="preserve">[Digite aqui o resumo do documento. Em geral, o resumo é uma breve descrição do conteúdo do documento. Digite aqui o </w:t>
                              </w:r>
                              <w:r>
                                <w:t>resumo do documento. Em geral, o resumo é uma breve descrição do conteúdo do documento.]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2CDB935ED26C4D26BD640893E4EA4A8E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974D1" w:rsidRDefault="004E340E">
          <w:pPr>
            <w:pStyle w:val="Ttulo"/>
          </w:pPr>
          <w:r>
            <w:t>[Título do documento]</w:t>
          </w:r>
        </w:p>
      </w:sdtContent>
    </w:sdt>
    <w:p w:rsidR="00E974D1" w:rsidRDefault="004E340E">
      <w:pPr>
        <w:pStyle w:val="Subttulo"/>
      </w:pPr>
      <w:sdt>
        <w:sdtPr>
          <w:id w:val="1161806749"/>
          <w:placeholder>
            <w:docPart w:val="CED136F70E8D4754BD6C0B3E55B8EDA7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rPr>
              <w:rStyle w:val="TextodoEspaoReservado"/>
              <w:color w:val="D1282E" w:themeColor="text2"/>
            </w:rPr>
            <w:t>[Subtítulo do documento]</w:t>
          </w:r>
        </w:sdtContent>
      </w:sdt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C8C8B1" w:themeColor="background2"/>
                                </w:rPr>
                                <w:id w:val="1055506410"/>
                                <w:temporary/>
                                <w:showingPlcHdr/>
                              </w:sdtPr>
                              <w:sdtEndPr/>
                              <w:sdtContent>
                                <w:p w:rsidR="00E974D1" w:rsidRDefault="004E340E">
                                  <w:pPr>
                                    <w:pStyle w:val="Subttulo"/>
                                    <w:rPr>
                                      <w:color w:val="C8C8B1" w:themeColor="background2"/>
                                    </w:rPr>
                                  </w:pPr>
                                  <w:r>
                                    <w:rPr>
                                      <w:color w:val="C8C8B1" w:themeColor="background2"/>
                                    </w:rPr>
                                    <w:t>[Digite o título da barra lateral]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2018656207"/>
                                <w:temporary/>
                                <w:showingPlcHdr/>
                              </w:sdtPr>
                              <w:sdtEndPr/>
                              <w:sdtContent>
                                <w:p w:rsidR="00E974D1" w:rsidRDefault="004E340E">
                                  <w:pPr>
                                    <w:spacing w:line="48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[Digite o conteúdo da barra lateral. A barra lateral é um suplemento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autônomo do documento principal. Ela está alinhada à esquerda/direita ou na parte superior/inferior da página. Use a guia Ferramentas de Desenho para alterar a formatação da caixa de texto da barra lateral.]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upo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/jwQ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">
                <v:rect id="Rectangle 18" o:spid="_x0000_s1031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sdt>
                        <w:sdtPr>
                          <w:rPr>
                            <w:color w:val="C8C8B1" w:themeColor="background2"/>
                          </w:rPr>
                          <w:id w:val="1055506410"/>
                          <w:temporary/>
                          <w:showingPlcHdr/>
                        </w:sdtPr>
                        <w:sdtEndPr/>
                        <w:sdtContent>
                          <w:p w:rsidR="00E974D1" w:rsidRDefault="004E340E">
                            <w:pPr>
                              <w:pStyle w:val="Subttulo"/>
                              <w:rPr>
                                <w:color w:val="C8C8B1" w:themeColor="background2"/>
                              </w:rPr>
                            </w:pPr>
                            <w:r>
                              <w:rPr>
                                <w:color w:val="C8C8B1" w:themeColor="background2"/>
                              </w:rPr>
                              <w:t>[Digite o título da barra lateral]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id w:val="2018656207"/>
                          <w:temporary/>
                          <w:showingPlcHdr/>
                        </w:sdtPr>
                        <w:sdtEndPr/>
                        <w:sdtContent>
                          <w:p w:rsidR="00E974D1" w:rsidRDefault="004E340E">
                            <w:p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[Digite o conteúdo da barra lateral. A barra lateral é um suplemento </w:t>
                            </w:r>
                            <w:r>
                              <w:rPr>
                                <w:color w:val="FFFFFF" w:themeColor="background1"/>
                              </w:rPr>
                              <w:t>autônomo do documento principal. Ela está alinhada à esquerda/direita ou na parte superior/inferior da página. Use a guia Ferramentas de Desenho para alterar a formatação da caixa de texto da barra lateral.]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dt>
      <w:sdtPr>
        <w:alias w:val="Digite o corpo do relatório"/>
        <w:tag w:val="Digite o corpo do relatório"/>
        <w:id w:val="108009038"/>
        <w:placeholder>
          <w:docPart w:val="8A7E3DC0F2414CA389CEE4123F65202C"/>
        </w:placeholder>
        <w:temporary/>
        <w:showingPlcHdr/>
      </w:sdtPr>
      <w:sdtEndPr/>
      <w:sdtContent>
        <w:p w:rsidR="00E974D1" w:rsidRDefault="004E340E">
          <w:r>
            <w:rPr>
              <w:rStyle w:val="Ttulo1Char"/>
            </w:rPr>
            <w:t>Título 1</w:t>
          </w:r>
        </w:p>
        <w:p w:rsidR="00E974D1" w:rsidRDefault="004E340E">
          <w:r>
            <w:t>Na guia Inserir, as galerias incluem</w:t>
          </w:r>
          <w:r>
            <w:t xml:space="preserve"> itens designados para combinar com a aparência geral do documento. Você pode usar essas galerias para inserir tabelas, cabeçalhos, rodapés, listas, folhas de rosto e outros blocos de construção de documentos. Quando você cria imagens, gráficos ou diagrama</w:t>
          </w:r>
          <w:r>
            <w:t>s, eles também combinam com a aparência atual do documento.</w:t>
          </w:r>
        </w:p>
        <w:p w:rsidR="00E974D1" w:rsidRDefault="004E340E">
          <w:pPr>
            <w:pStyle w:val="Ttulo2"/>
          </w:pPr>
          <w:r>
            <w:t>Título 2</w:t>
          </w:r>
        </w:p>
        <w:p w:rsidR="00E974D1" w:rsidRDefault="004E340E">
          <w:r>
            <w:t xml:space="preserve">Você pode alterar facilmente a formatação do texto selecionado no documento escolhendo uma aparência na galeria Estilos Rápidos, na guia Página Inicial. Também é possível formatar direto </w:t>
          </w:r>
          <w:r>
            <w:t xml:space="preserve">o texto por meio de outros controles dessa guia. A maioria dos controles fornece a opção de usar a aparência do tema atual ou usar um formato especificado por você. </w:t>
          </w:r>
        </w:p>
        <w:p w:rsidR="00E974D1" w:rsidRDefault="004E340E">
          <w:r>
            <w:t>Para alterar a aparência geral do documento, escolha novos elementos em Tema, na guia Layo</w:t>
          </w:r>
          <w:r>
            <w:t xml:space="preserve">ut da Página. Para alterar as aparências disponíveis na galeria Estilos Rápidos, use o comando Alterar Conjunto Atual de Estilos Rápidos. As galerias Temas e Estilos Rápidos fornecem comandos de redefinição para que você possa sempre restaurar a aparência </w:t>
          </w:r>
          <w:r>
            <w:t>original do documento contida no modelo atual.</w:t>
          </w:r>
        </w:p>
        <w:p w:rsidR="00E974D1" w:rsidRDefault="004E340E">
          <w:pPr>
            <w:pStyle w:val="Ttulo3"/>
          </w:pPr>
          <w:r>
            <w:t>Título 3</w:t>
          </w:r>
        </w:p>
        <w:p w:rsidR="00E974D1" w:rsidRDefault="004E340E">
          <w:r>
            <w:t>Na guia Inserir, as galerias incluem itens designados para combinar com a aparência geral do documento. Você pode usar essas galerias para inserir tabelas, cabeçalhos, rodapés, listas, folhas de rosto</w:t>
          </w:r>
          <w:r>
            <w:t xml:space="preserve"> e outros blocos de construção de documentos. Quando você cria imagens, gráficos ou diagramas, eles também combinam com a aparência atual do documento.</w:t>
          </w:r>
        </w:p>
      </w:sdtContent>
    </w:sdt>
    <w:sectPr w:rsidR="00E974D1">
      <w:footerReference w:type="default" r:id="rId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40E" w:rsidRDefault="004E340E">
      <w:pPr>
        <w:spacing w:after="0" w:line="240" w:lineRule="auto"/>
      </w:pPr>
      <w:r>
        <w:separator/>
      </w:r>
    </w:p>
  </w:endnote>
  <w:endnote w:type="continuationSeparator" w:id="0">
    <w:p w:rsidR="004E340E" w:rsidRDefault="004E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4D1" w:rsidRDefault="004E340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E974D1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E974D1" w:rsidRDefault="00E974D1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4E340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FF6401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E974D1" w:rsidRDefault="004E340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FF6401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CGnAIAADQ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xe8Qh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40E" w:rsidRDefault="004E340E">
      <w:pPr>
        <w:spacing w:after="0" w:line="240" w:lineRule="auto"/>
      </w:pPr>
      <w:r>
        <w:separator/>
      </w:r>
    </w:p>
  </w:footnote>
  <w:footnote w:type="continuationSeparator" w:id="0">
    <w:p w:rsidR="004E340E" w:rsidRDefault="004E3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01"/>
    <w:rsid w:val="004E340E"/>
    <w:rsid w:val="00E974D1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DB935ED26C4D26BD640893E4EA4A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9869FB-EBC9-407E-97C2-4151484136EB}"/>
      </w:docPartPr>
      <w:docPartBody>
        <w:p w:rsidR="00000000" w:rsidRDefault="00BB1E52">
          <w:pPr>
            <w:pStyle w:val="2CDB935ED26C4D26BD640893E4EA4A8E"/>
          </w:pPr>
          <w:r>
            <w:t>[Título do documento]</w:t>
          </w:r>
        </w:p>
      </w:docPartBody>
    </w:docPart>
    <w:docPart>
      <w:docPartPr>
        <w:name w:val="CED136F70E8D4754BD6C0B3E55B8ED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7E4F20-88FC-44C0-8B7F-C25EE7A335D6}"/>
      </w:docPartPr>
      <w:docPartBody>
        <w:p w:rsidR="00000000" w:rsidRDefault="00BB1E52">
          <w:pPr>
            <w:pStyle w:val="CED136F70E8D4754BD6C0B3E55B8EDA7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52"/>
    <w:rsid w:val="00B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18</TotalTime>
  <Pages>2</Pages>
  <Words>241</Words>
  <Characters>1303</Characters>
  <Application>Microsoft Office Word</Application>
  <DocSecurity>0</DocSecurity>
  <Lines>10</Lines>
  <Paragraphs>3</Paragraphs>
  <ScaleCrop>false</ScaleCrop>
  <Company>Cielo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Cielo</dc:creator>
  <cp:lastModifiedBy>Cielo</cp:lastModifiedBy>
  <cp:revision>1</cp:revision>
  <dcterms:created xsi:type="dcterms:W3CDTF">2016-07-11T20:22:00Z</dcterms:created>
  <dcterms:modified xsi:type="dcterms:W3CDTF">2016-07-11T20:40:00Z</dcterms:modified>
</cp:coreProperties>
</file>