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E974D1" w:rsidRDefault="00E974D1">
          <w:pPr>
            <w:rPr>
              <w:kern w:val="28"/>
            </w:rPr>
          </w:pPr>
        </w:p>
        <w:p w:rsidR="00E974D1" w:rsidRDefault="004E340E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editId="2387022E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8116570</wp:posOffset>
                        </wp:positionV>
                      </mc:Fallback>
                    </mc:AlternateContent>
                    <wp:extent cx="6272530" cy="566420"/>
                    <wp:effectExtent l="0" t="0" r="0" b="0"/>
                    <wp:wrapNone/>
                    <wp:docPr id="1" name="Caixa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74D1" w:rsidRDefault="001E44C2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id w:val="1122268177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201E">
                                      <w:t>Artigo Técnico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" o:spid="_x0000_s1026" type="#_x0000_t202" style="position:absolute;margin-left:0;margin-top:0;width:493.9pt;height:44.6pt;z-index:251674624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" filled="f" stroked="f">
                    <v:textbox>
                      <w:txbxContent>
                        <w:p w:rsidR="00E974D1" w:rsidRDefault="00735A11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id w:val="1122268177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5201E">
                                <w:t>Artigo Técnico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editId="5548E1CC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448945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6720840" cy="6297930"/>
                    <wp:effectExtent l="0" t="0" r="0" b="0"/>
                    <wp:wrapNone/>
                    <wp:docPr id="2" name="Caixa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0840" cy="6297930"/>
                            </a:xfrm>
                            <a:prstGeom prst="rect">
                              <a:avLst/>
                            </a:prstGeom>
                            <a:blipFill>
                              <a:blip r:embed="rId9"/>
                              <a:stretch>
                                <a:fillRect/>
                              </a:stretch>
                            </a:blip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974D1" w:rsidRDefault="00E974D1">
                                <w:pPr>
                                  <w:pStyle w:val="Cabealho"/>
                                  <w:tabs>
                                    <w:tab w:val="left" w:pos="6765"/>
                                  </w:tabs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id="Caixa de Texto 2" o:spid="_x0000_s1027" type="#_x0000_t202" style="position:absolute;margin-left:0;margin-top:0;width:529.2pt;height:495.9pt;z-index:25167360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" stroked="f" strokeweight=".5pt">
                    <v:fill r:id="rId10" o:title="" recolor="t" rotate="t" type="frame"/>
                    <v:textbox inset="0,0,0,0">
                      <w:txbxContent>
                        <w:p w:rsidR="00E974D1" w:rsidRDefault="00E974D1">
                          <w:pPr>
                            <w:pStyle w:val="Cabealho"/>
                            <w:tabs>
                              <w:tab w:val="left" w:pos="6765"/>
                            </w:tabs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editId="680B2E44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6016625" cy="886460"/>
                    <wp:effectExtent l="0" t="0" r="0" b="0"/>
                    <wp:wrapNone/>
                    <wp:docPr id="3" name="Caixa de Texto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74D1" w:rsidRDefault="001E44C2">
                                <w:pPr>
                                  <w:pStyle w:val="Ttulo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ítulo"/>
                                    <w:id w:val="32424932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201E">
                                      <w:rPr>
                                        <w:sz w:val="56"/>
                                      </w:rPr>
                                      <w:t>Persistência e jpa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6" o:spid="_x0000_s1028" type="#_x0000_t202" style="position:absolute;margin-left:0;margin-top:0;width:473.75pt;height:69.8pt;z-index:251669504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" filled="f" stroked="f">
                    <v:textbox>
                      <w:txbxContent>
                        <w:p w:rsidR="00E974D1" w:rsidRDefault="00735A11">
                          <w:pPr>
                            <w:pStyle w:val="Ttulo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ítulo"/>
                              <w:id w:val="32424932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5201E">
                                <w:rPr>
                                  <w:sz w:val="56"/>
                                </w:rPr>
                                <w:t>Persistência e jpa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editId="0FFADAC5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tângulo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id="Retângulo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ma8JdpwCAAAzBQAADgAAAAAAAAAAAAAAAAAuAgAAZHJzL2Uy&#10;b0RvYy54bWxQSwECLQAUAAYACAAAACEA+rTL590AAAAEAQAADwAAAAAAAAAAAAAAAAD2BAAAZHJz&#10;L2Rvd25yZXYueG1sUEsFBgAAAAAEAAQA8wAAAAAGAAAAAA==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editId="25A778E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tângul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id="Retângulo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cyRnQIAADM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CKBzJGdAgAAMwUAAA4AAAAAAAAAAAAAAAAALgIAAGRycy9l&#10;Mm9Eb2MueG1sUEsBAi0AFAAGAAgAAAAhAJrjwDndAAAABAEAAA8AAAAAAAAAAAAAAAAA9wQAAGRy&#10;cy9kb3ducmV2LnhtbFBLBQYAAAAABAAEAPMAAAABBgAAAAA=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editId="24D61EB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id="Retângulo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editId="45663D49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8763000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Caixa de Texto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74D1" w:rsidRDefault="0085201E">
                                <w:r>
                                  <w:t>Estudo comparativo entre as tecnologias JDBC, Hibernate com XML e JPA, contemplando Transação, Cache e Concorrência.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4" o:spid="_x0000_s1029" type="#_x0000_t202" style="position:absolute;margin-left:0;margin-top:0;width:473.7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" filled="f" stroked="f">
                    <v:textbox>
                      <w:txbxContent>
                        <w:p w:rsidR="00E974D1" w:rsidRDefault="0085201E">
                          <w:r>
                            <w:t xml:space="preserve">Estudo comparativo entre as tecnologias JDBC, </w:t>
                          </w:r>
                          <w:proofErr w:type="spellStart"/>
                          <w:r>
                            <w:t>Hibernate</w:t>
                          </w:r>
                          <w:proofErr w:type="spellEnd"/>
                          <w:r>
                            <w:t xml:space="preserve"> com XML e JPA, contemplando Transação, Cache e Concorrência.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sz w:val="56"/>
            </w:rPr>
            <w:br w:type="page"/>
          </w:r>
        </w:p>
      </w:sdtContent>
    </w:sdt>
    <w:sdt>
      <w:sdtPr>
        <w:id w:val="633372245"/>
        <w:placeholder>
          <w:docPart w:val="2CDB935ED26C4D26BD640893E4EA4A8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E974D1" w:rsidRDefault="0085201E">
          <w:pPr>
            <w:pStyle w:val="Ttulo"/>
          </w:pPr>
          <w:r>
            <w:t>Persistência e jpa</w:t>
          </w:r>
        </w:p>
      </w:sdtContent>
    </w:sdt>
    <w:p w:rsidR="00E974D1" w:rsidRDefault="001E44C2">
      <w:pPr>
        <w:pStyle w:val="Subttulo"/>
      </w:pPr>
      <w:sdt>
        <w:sdtPr>
          <w:id w:val="1161806749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85201E">
            <w:t>Artigo Técnico</w:t>
          </w:r>
        </w:sdtContent>
      </w:sdt>
      <w:r w:rsidR="004E340E">
        <w:t xml:space="preserve"> </w:t>
      </w:r>
      <w:r w:rsidR="004E340E">
        <w:rPr>
          <w:noProof/>
        </w:rPr>
        <mc:AlternateContent>
          <mc:Choice Requires="wpg">
            <w:drawing>
              <wp:anchor distT="0" distB="0" distL="182880" distR="182880" simplePos="0" relativeHeight="251676672" behindDoc="0" locked="0" layoutInCell="1" allowOverlap="1" wp14:editId="61513E88">
                <wp:simplePos x="0" y="0"/>
                <mc:AlternateContent>
                  <mc:Choice Requires="wp14">
                    <wp:positionH relativeFrom="margin">
                      <wp14:pctPosHOffset>72000</wp14:pctPosHOffset>
                    </wp:positionH>
                  </mc:Choice>
                  <mc:Fallback>
                    <wp:positionH relativeFrom="page">
                      <wp:posOffset>5150485</wp:posOffset>
                    </wp:positionH>
                  </mc:Fallback>
                </mc:AlternateContent>
                <mc:AlternateContent>
                  <mc:Choice Requires="wp14">
                    <wp:positionV relativeFrom="margin">
                      <wp14:pctPosVOffset>-2500</wp14:pctPosVOffset>
                    </wp:positionV>
                  </mc:Choice>
                  <mc:Fallback>
                    <wp:positionV relativeFrom="page">
                      <wp:posOffset>498475</wp:posOffset>
                    </wp:positionV>
                  </mc:Fallback>
                </mc:AlternateContent>
                <wp:extent cx="2048510" cy="9121269"/>
                <wp:effectExtent l="0" t="0" r="0" b="0"/>
                <wp:wrapSquare wrapText="bothSides"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8510" cy="9121269"/>
                          <a:chOff x="0" y="0"/>
                          <a:chExt cx="2048510" cy="9121269"/>
                        </a:xfrm>
                      </wpg:grpSpPr>
                      <wps:wsp>
                        <wps:cNvPr id="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6298059"/>
                            <a:ext cx="2048510" cy="2823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48510" cy="629793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3838" y="215758"/>
                            <a:ext cx="1604645" cy="8680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74D1" w:rsidRDefault="00530320">
                              <w:pPr>
                                <w:pStyle w:val="Subttulo"/>
                                <w:rPr>
                                  <w:color w:val="C8C8B1" w:themeColor="background2"/>
                                </w:rPr>
                              </w:pPr>
                              <w:r>
                                <w:rPr>
                                  <w:color w:val="C8C8B1" w:themeColor="background2"/>
                                </w:rPr>
                                <w:t>Tecnologias e api’s</w:t>
                              </w:r>
                            </w:p>
                            <w:p w:rsidR="00E974D1" w:rsidRDefault="00530320">
                              <w:pPr>
                                <w:spacing w:line="48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Foram utilizadas:</w:t>
                              </w:r>
                            </w:p>
                            <w:p w:rsidR="00530320" w:rsidRPr="00530320" w:rsidRDefault="00530320">
                              <w:pPr>
                                <w:spacing w:line="480" w:lineRule="auto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530320">
                                <w:rPr>
                                  <w:color w:val="FFFFFF" w:themeColor="background1"/>
                                  <w:lang w:val="en-US"/>
                                </w:rPr>
                                <w:t>- JDBC</w:t>
                              </w:r>
                            </w:p>
                            <w:p w:rsidR="00530320" w:rsidRPr="00530320" w:rsidRDefault="00530320">
                              <w:pPr>
                                <w:spacing w:line="480" w:lineRule="auto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530320"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-Hibernate </w:t>
                              </w:r>
                              <w:r>
                                <w:rPr>
                                  <w:color w:val="FFFFFF" w:themeColor="background1"/>
                                  <w:lang w:val="en-US"/>
                                </w:rPr>
                                <w:t xml:space="preserve">5 </w:t>
                              </w:r>
                              <w:r w:rsidRPr="00530320">
                                <w:rPr>
                                  <w:color w:val="FFFFFF" w:themeColor="background1"/>
                                  <w:lang w:val="en-US"/>
                                </w:rPr>
                                <w:t>(XML Config)</w:t>
                              </w:r>
                            </w:p>
                            <w:p w:rsidR="00530320" w:rsidRDefault="00530320">
                              <w:pPr>
                                <w:spacing w:line="480" w:lineRule="auto"/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  <w:r w:rsidRPr="00530320">
                                <w:rPr>
                                  <w:color w:val="FFFFFF" w:themeColor="background1"/>
                                  <w:lang w:val="en-US"/>
                                </w:rPr>
                                <w:t>- JPA 2.0</w:t>
                              </w:r>
                            </w:p>
                            <w:p w:rsidR="00530320" w:rsidRPr="00530320" w:rsidRDefault="00530320">
                              <w:pPr>
                                <w:spacing w:line="480" w:lineRule="auto"/>
                                <w:rPr>
                                  <w:color w:val="FFFFFF" w:themeColor="background1"/>
                                </w:rPr>
                              </w:pPr>
                              <w:r w:rsidRPr="00530320">
                                <w:rPr>
                                  <w:color w:val="FFFFFF" w:themeColor="background1"/>
                                </w:rPr>
                                <w:t>- H2 Database em todas as POC’s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32000</wp14:pctWidth>
                </wp14:sizeRelH>
                <wp14:sizeRelV relativeFrom="margin">
                  <wp14:pctHeight>105000</wp14:pctHeight>
                </wp14:sizeRelV>
              </wp:anchor>
            </w:drawing>
          </mc:Choice>
          <mc:Fallback>
            <w:pict>
              <v:group id="Grupo 14" o:spid="_x0000_s1030" style="position:absolute;margin-left:0;margin-top:0;width:161.3pt;height:718.2pt;z-index:251676672;mso-width-percent:320;mso-height-percent:1050;mso-left-percent:720;mso-top-percent:-25;mso-wrap-distance-left:14.4pt;mso-wrap-distance-right:14.4pt;mso-position-horizontal-relative:margin;mso-position-vertical-relative:margin;mso-width-percent:320;mso-height-percent:1050;mso-left-percent:720;mso-top-percent:-25;mso-width-relative:margin;mso-height-relative:margin" coordsize="20485,9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">
                <v:rect id="Rectangle 18" o:spid="_x0000_s1031" style="position:absolute;top:62980;width:20485;height:28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9DPcIA&#10;AADaAAAADwAAAGRycy9kb3ducmV2LnhtbERPTWuDQBC9F/IflgnkVtfkUIp1DU2gIYeCaBPocepO&#10;VOLOWnejpr++eyj0+Hjf6XY2nRhpcK1lBesoBkFcWd1yreD08fb4DMJ5ZI2dZVJwJwfbbPGQYqLt&#10;xAWNpa9FCGGXoILG+z6R0lUNGXSR7YkDd7GDQR/gUEs94BTCTSc3cfwkDbYcGhrsad9QdS1vRsFP&#10;fptp2nz3snzfjYfP4vIVn3OlVsv59QWEp9n/i//cR60gbA1Xwg2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n0M9wgAAANoAAAAPAAAAAAAAAAAAAAAAAJgCAABkcnMvZG93&#10;bnJldi54bWxQSwUGAAAAAAQABAD1AAAAhwMAAAAA&#10;" fillcolor="#d1282e [3215]" stroked="f"/>
                <v:rect id="Rectangle 17" o:spid="_x0000_s1032" style="position:absolute;width:20485;height:62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Y2/MAA&#10;AADaAAAADwAAAGRycy9kb3ducmV2LnhtbESPT4vCMBTE74LfITxhL6Kp7iK1Gou6CHtd/9yfzbMt&#10;Ni+1ibX77TeC4HGYmd8wy7QzlWipcaVlBZNxBII4s7rkXMHxsBvFIJxH1lhZJgV/5CBd9XtLTLR9&#10;8C+1e5+LAGGXoILC+zqR0mUFGXRjWxMH72Ibgz7IJpe6wUeAm0pOo2gmDZYcFgqsaVtQdt3fjYIv&#10;E294zrvvs+9OMrOfdCMaKvUx6NYLEJ46/w6/2j9awRyeV8IN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cY2/MAAAADaAAAADwAAAAAAAAAAAAAAAACYAgAAZHJzL2Rvd25y&#10;ZXYueG1sUEsFBgAAAAAEAAQA9QAAAIUDAAAAAA==&#10;" fillcolor="black [3213]" stroked="f"/>
                <v:shape id="Text Box 14" o:spid="_x0000_s1033" type="#_x0000_t202" style="position:absolute;left:1438;top:2157;width:16046;height:8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zq08YA&#10;AADbAAAADwAAAGRycy9kb3ducmV2LnhtbESPT2/CMAzF70h8h8iTdplGyiQQdAS0MSH+XBhsl92s&#10;xmsrGqdKMijfHh8mcbP1nt/7ebboXKPOFGLt2cBwkIEiLrytuTTw/bV6noCKCdli45kMXCnCYt7v&#10;zTC3/sIHOh9TqSSEY44GqpTaXOtYVOQwDnxLLNqvDw6TrKHUNuBFwl2jX7JsrB3WLA0VtrSsqDgd&#10;/5yBfbbU06fd+8dPsz0Mw2Y6WofPrTGPD93bK6hEXbqb/683VvCFXn6RAfT8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zq08YAAADbAAAADwAAAAAAAAAAAAAAAACYAgAAZHJz&#10;L2Rvd25yZXYueG1sUEsFBgAAAAAEAAQA9QAAAIsDAAAAAA==&#10;" filled="f" fillcolor="white [3212]" stroked="f">
                  <v:textbox>
                    <w:txbxContent>
                      <w:p w:rsidR="00E974D1" w:rsidRDefault="00530320">
                        <w:pPr>
                          <w:pStyle w:val="Subttulo"/>
                          <w:rPr>
                            <w:color w:val="C8C8B1" w:themeColor="background2"/>
                          </w:rPr>
                        </w:pPr>
                        <w:r>
                          <w:rPr>
                            <w:color w:val="C8C8B1" w:themeColor="background2"/>
                          </w:rPr>
                          <w:t>Tecnologias e api’s</w:t>
                        </w:r>
                      </w:p>
                      <w:p w:rsidR="00E974D1" w:rsidRDefault="00530320">
                        <w:pPr>
                          <w:spacing w:line="48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Foram utilizadas:</w:t>
                        </w:r>
                      </w:p>
                      <w:p w:rsidR="00530320" w:rsidRPr="00530320" w:rsidRDefault="00530320">
                        <w:pPr>
                          <w:spacing w:line="480" w:lineRule="auto"/>
                          <w:rPr>
                            <w:color w:val="FFFFFF" w:themeColor="background1"/>
                            <w:lang w:val="en-US"/>
                          </w:rPr>
                        </w:pPr>
                        <w:r w:rsidRPr="00530320">
                          <w:rPr>
                            <w:color w:val="FFFFFF" w:themeColor="background1"/>
                            <w:lang w:val="en-US"/>
                          </w:rPr>
                          <w:t>- JDBC</w:t>
                        </w:r>
                      </w:p>
                      <w:p w:rsidR="00530320" w:rsidRPr="00530320" w:rsidRDefault="00530320">
                        <w:pPr>
                          <w:spacing w:line="480" w:lineRule="auto"/>
                          <w:rPr>
                            <w:color w:val="FFFFFF" w:themeColor="background1"/>
                            <w:lang w:val="en-US"/>
                          </w:rPr>
                        </w:pPr>
                        <w:r w:rsidRPr="00530320">
                          <w:rPr>
                            <w:color w:val="FFFFFF" w:themeColor="background1"/>
                            <w:lang w:val="en-US"/>
                          </w:rPr>
                          <w:t xml:space="preserve">-Hibernate </w:t>
                        </w:r>
                        <w:r>
                          <w:rPr>
                            <w:color w:val="FFFFFF" w:themeColor="background1"/>
                            <w:lang w:val="en-US"/>
                          </w:rPr>
                          <w:t xml:space="preserve">5 </w:t>
                        </w:r>
                        <w:r w:rsidRPr="00530320">
                          <w:rPr>
                            <w:color w:val="FFFFFF" w:themeColor="background1"/>
                            <w:lang w:val="en-US"/>
                          </w:rPr>
                          <w:t xml:space="preserve">(XML </w:t>
                        </w:r>
                        <w:proofErr w:type="spellStart"/>
                        <w:r w:rsidRPr="00530320">
                          <w:rPr>
                            <w:color w:val="FFFFFF" w:themeColor="background1"/>
                            <w:lang w:val="en-US"/>
                          </w:rPr>
                          <w:t>Config</w:t>
                        </w:r>
                        <w:proofErr w:type="spellEnd"/>
                        <w:r w:rsidRPr="00530320">
                          <w:rPr>
                            <w:color w:val="FFFFFF" w:themeColor="background1"/>
                            <w:lang w:val="en-US"/>
                          </w:rPr>
                          <w:t>)</w:t>
                        </w:r>
                      </w:p>
                      <w:p w:rsidR="00530320" w:rsidRDefault="00530320">
                        <w:pPr>
                          <w:spacing w:line="480" w:lineRule="auto"/>
                          <w:rPr>
                            <w:color w:val="FFFFFF" w:themeColor="background1"/>
                            <w:lang w:val="en-US"/>
                          </w:rPr>
                        </w:pPr>
                        <w:r w:rsidRPr="00530320">
                          <w:rPr>
                            <w:color w:val="FFFFFF" w:themeColor="background1"/>
                            <w:lang w:val="en-US"/>
                          </w:rPr>
                          <w:t>- JPA 2.0</w:t>
                        </w:r>
                      </w:p>
                      <w:p w:rsidR="00530320" w:rsidRPr="00530320" w:rsidRDefault="00530320">
                        <w:pPr>
                          <w:spacing w:line="480" w:lineRule="auto"/>
                          <w:rPr>
                            <w:color w:val="FFFFFF" w:themeColor="background1"/>
                          </w:rPr>
                        </w:pPr>
                        <w:r w:rsidRPr="00530320">
                          <w:rPr>
                            <w:color w:val="FFFFFF" w:themeColor="background1"/>
                          </w:rPr>
                          <w:t xml:space="preserve">- H2 </w:t>
                        </w:r>
                        <w:proofErr w:type="spellStart"/>
                        <w:r w:rsidRPr="00530320">
                          <w:rPr>
                            <w:color w:val="FFFFFF" w:themeColor="background1"/>
                          </w:rPr>
                          <w:t>Database</w:t>
                        </w:r>
                        <w:proofErr w:type="spellEnd"/>
                        <w:r w:rsidRPr="00530320">
                          <w:rPr>
                            <w:color w:val="FFFFFF" w:themeColor="background1"/>
                          </w:rPr>
                          <w:t xml:space="preserve"> em todas as </w:t>
                        </w:r>
                        <w:bookmarkStart w:id="1" w:name="_GoBack"/>
                        <w:bookmarkEnd w:id="1"/>
                        <w:proofErr w:type="spellStart"/>
                        <w:r w:rsidRPr="00530320">
                          <w:rPr>
                            <w:color w:val="FFFFFF" w:themeColor="background1"/>
                          </w:rPr>
                          <w:t>POC’s</w:t>
                        </w:r>
                        <w:proofErr w:type="spellEnd"/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85201E" w:rsidRDefault="00525489" w:rsidP="0085201E">
      <w:r>
        <w:t>Rodrigo Martinez da Rocha – RM48236</w:t>
      </w:r>
    </w:p>
    <w:p w:rsidR="00525489" w:rsidRDefault="00525489" w:rsidP="0085201E">
      <w:r>
        <w:t xml:space="preserve">27SCJ </w:t>
      </w:r>
    </w:p>
    <w:p w:rsidR="00525489" w:rsidRDefault="00525489" w:rsidP="0085201E">
      <w:r>
        <w:t>Professor Emílio Celso de Souza</w:t>
      </w:r>
    </w:p>
    <w:p w:rsidR="0085201E" w:rsidRDefault="0085201E">
      <w:pPr>
        <w:spacing w:line="276" w:lineRule="auto"/>
      </w:pPr>
      <w:r>
        <w:br w:type="page"/>
      </w:r>
    </w:p>
    <w:p w:rsidR="0085201E" w:rsidRDefault="0085201E" w:rsidP="0085201E"/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800114326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AE3465" w:rsidRDefault="00AE3465">
          <w:pPr>
            <w:pStyle w:val="CabealhodoSumrio"/>
          </w:pPr>
          <w:r>
            <w:t>Sumário</w:t>
          </w:r>
        </w:p>
        <w:p w:rsidR="00530320" w:rsidRDefault="00AE3465">
          <w:pPr>
            <w:pStyle w:val="Sumrio1"/>
            <w:tabs>
              <w:tab w:val="left" w:pos="440"/>
              <w:tab w:val="right" w:leader="dot" w:pos="979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636655" w:history="1">
            <w:r w:rsidR="00530320" w:rsidRPr="003A43B9">
              <w:rPr>
                <w:rStyle w:val="Hyperlink"/>
                <w:noProof/>
              </w:rPr>
              <w:t>1.</w:t>
            </w:r>
            <w:r w:rsidR="00530320">
              <w:rPr>
                <w:noProof/>
              </w:rPr>
              <w:tab/>
            </w:r>
            <w:r w:rsidR="00530320" w:rsidRPr="003A43B9">
              <w:rPr>
                <w:rStyle w:val="Hyperlink"/>
                <w:noProof/>
              </w:rPr>
              <w:t>Introdução</w:t>
            </w:r>
            <w:r w:rsidR="00530320">
              <w:rPr>
                <w:noProof/>
                <w:webHidden/>
              </w:rPr>
              <w:tab/>
            </w:r>
            <w:r w:rsidR="00530320">
              <w:rPr>
                <w:noProof/>
                <w:webHidden/>
              </w:rPr>
              <w:fldChar w:fldCharType="begin"/>
            </w:r>
            <w:r w:rsidR="00530320">
              <w:rPr>
                <w:noProof/>
                <w:webHidden/>
              </w:rPr>
              <w:instrText xml:space="preserve"> PAGEREF _Toc456636655 \h </w:instrText>
            </w:r>
            <w:r w:rsidR="00530320">
              <w:rPr>
                <w:noProof/>
                <w:webHidden/>
              </w:rPr>
            </w:r>
            <w:r w:rsidR="00530320">
              <w:rPr>
                <w:noProof/>
                <w:webHidden/>
              </w:rPr>
              <w:fldChar w:fldCharType="separate"/>
            </w:r>
            <w:r w:rsidR="00530320">
              <w:rPr>
                <w:noProof/>
                <w:webHidden/>
              </w:rPr>
              <w:t>2</w:t>
            </w:r>
            <w:r w:rsidR="00530320">
              <w:rPr>
                <w:noProof/>
                <w:webHidden/>
              </w:rPr>
              <w:fldChar w:fldCharType="end"/>
            </w:r>
          </w:hyperlink>
        </w:p>
        <w:p w:rsidR="00530320" w:rsidRDefault="001E44C2">
          <w:pPr>
            <w:pStyle w:val="Sumrio1"/>
            <w:tabs>
              <w:tab w:val="left" w:pos="440"/>
              <w:tab w:val="right" w:leader="dot" w:pos="9797"/>
            </w:tabs>
            <w:rPr>
              <w:noProof/>
            </w:rPr>
          </w:pPr>
          <w:hyperlink w:anchor="_Toc456636656" w:history="1">
            <w:r w:rsidR="00530320" w:rsidRPr="003A43B9">
              <w:rPr>
                <w:rStyle w:val="Hyperlink"/>
                <w:noProof/>
              </w:rPr>
              <w:t>2.</w:t>
            </w:r>
            <w:r w:rsidR="00530320">
              <w:rPr>
                <w:noProof/>
              </w:rPr>
              <w:tab/>
            </w:r>
            <w:r w:rsidR="00530320" w:rsidRPr="003A43B9">
              <w:rPr>
                <w:rStyle w:val="Hyperlink"/>
                <w:noProof/>
              </w:rPr>
              <w:t>Java JDBC</w:t>
            </w:r>
            <w:r w:rsidR="00530320">
              <w:rPr>
                <w:noProof/>
                <w:webHidden/>
              </w:rPr>
              <w:tab/>
            </w:r>
            <w:r w:rsidR="00530320">
              <w:rPr>
                <w:noProof/>
                <w:webHidden/>
              </w:rPr>
              <w:fldChar w:fldCharType="begin"/>
            </w:r>
            <w:r w:rsidR="00530320">
              <w:rPr>
                <w:noProof/>
                <w:webHidden/>
              </w:rPr>
              <w:instrText xml:space="preserve"> PAGEREF _Toc456636656 \h </w:instrText>
            </w:r>
            <w:r w:rsidR="00530320">
              <w:rPr>
                <w:noProof/>
                <w:webHidden/>
              </w:rPr>
            </w:r>
            <w:r w:rsidR="00530320">
              <w:rPr>
                <w:noProof/>
                <w:webHidden/>
              </w:rPr>
              <w:fldChar w:fldCharType="separate"/>
            </w:r>
            <w:r w:rsidR="00530320">
              <w:rPr>
                <w:noProof/>
                <w:webHidden/>
              </w:rPr>
              <w:t>3</w:t>
            </w:r>
            <w:r w:rsidR="00530320">
              <w:rPr>
                <w:noProof/>
                <w:webHidden/>
              </w:rPr>
              <w:fldChar w:fldCharType="end"/>
            </w:r>
          </w:hyperlink>
        </w:p>
        <w:p w:rsidR="00530320" w:rsidRDefault="001E44C2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636657" w:history="1">
            <w:r w:rsidR="00530320" w:rsidRPr="003A43B9">
              <w:rPr>
                <w:rStyle w:val="Hyperlink"/>
                <w:noProof/>
              </w:rPr>
              <w:t>2.1</w:t>
            </w:r>
            <w:r w:rsidR="00530320">
              <w:rPr>
                <w:noProof/>
              </w:rPr>
              <w:tab/>
            </w:r>
            <w:r w:rsidR="00530320" w:rsidRPr="003A43B9">
              <w:rPr>
                <w:rStyle w:val="Hyperlink"/>
                <w:noProof/>
              </w:rPr>
              <w:t>Transação</w:t>
            </w:r>
            <w:r w:rsidR="00530320">
              <w:rPr>
                <w:noProof/>
                <w:webHidden/>
              </w:rPr>
              <w:tab/>
            </w:r>
            <w:r w:rsidR="00530320">
              <w:rPr>
                <w:noProof/>
                <w:webHidden/>
              </w:rPr>
              <w:fldChar w:fldCharType="begin"/>
            </w:r>
            <w:r w:rsidR="00530320">
              <w:rPr>
                <w:noProof/>
                <w:webHidden/>
              </w:rPr>
              <w:instrText xml:space="preserve"> PAGEREF _Toc456636657 \h </w:instrText>
            </w:r>
            <w:r w:rsidR="00530320">
              <w:rPr>
                <w:noProof/>
                <w:webHidden/>
              </w:rPr>
            </w:r>
            <w:r w:rsidR="00530320">
              <w:rPr>
                <w:noProof/>
                <w:webHidden/>
              </w:rPr>
              <w:fldChar w:fldCharType="separate"/>
            </w:r>
            <w:r w:rsidR="00530320">
              <w:rPr>
                <w:noProof/>
                <w:webHidden/>
              </w:rPr>
              <w:t>3</w:t>
            </w:r>
            <w:r w:rsidR="00530320">
              <w:rPr>
                <w:noProof/>
                <w:webHidden/>
              </w:rPr>
              <w:fldChar w:fldCharType="end"/>
            </w:r>
          </w:hyperlink>
        </w:p>
        <w:p w:rsidR="00530320" w:rsidRDefault="001E44C2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636658" w:history="1">
            <w:r w:rsidR="00530320" w:rsidRPr="003A43B9">
              <w:rPr>
                <w:rStyle w:val="Hyperlink"/>
                <w:noProof/>
              </w:rPr>
              <w:t>2.2</w:t>
            </w:r>
            <w:r w:rsidR="00530320">
              <w:rPr>
                <w:noProof/>
              </w:rPr>
              <w:tab/>
            </w:r>
            <w:r w:rsidR="00530320" w:rsidRPr="003A43B9">
              <w:rPr>
                <w:rStyle w:val="Hyperlink"/>
                <w:noProof/>
              </w:rPr>
              <w:t>Cache</w:t>
            </w:r>
            <w:r w:rsidR="00530320">
              <w:rPr>
                <w:noProof/>
                <w:webHidden/>
              </w:rPr>
              <w:tab/>
            </w:r>
            <w:r w:rsidR="00530320">
              <w:rPr>
                <w:noProof/>
                <w:webHidden/>
              </w:rPr>
              <w:fldChar w:fldCharType="begin"/>
            </w:r>
            <w:r w:rsidR="00530320">
              <w:rPr>
                <w:noProof/>
                <w:webHidden/>
              </w:rPr>
              <w:instrText xml:space="preserve"> PAGEREF _Toc456636658 \h </w:instrText>
            </w:r>
            <w:r w:rsidR="00530320">
              <w:rPr>
                <w:noProof/>
                <w:webHidden/>
              </w:rPr>
            </w:r>
            <w:r w:rsidR="00530320">
              <w:rPr>
                <w:noProof/>
                <w:webHidden/>
              </w:rPr>
              <w:fldChar w:fldCharType="separate"/>
            </w:r>
            <w:r w:rsidR="00530320">
              <w:rPr>
                <w:noProof/>
                <w:webHidden/>
              </w:rPr>
              <w:t>4</w:t>
            </w:r>
            <w:r w:rsidR="00530320">
              <w:rPr>
                <w:noProof/>
                <w:webHidden/>
              </w:rPr>
              <w:fldChar w:fldCharType="end"/>
            </w:r>
          </w:hyperlink>
        </w:p>
        <w:p w:rsidR="00530320" w:rsidRDefault="001E44C2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636659" w:history="1">
            <w:r w:rsidR="00530320" w:rsidRPr="003A43B9">
              <w:rPr>
                <w:rStyle w:val="Hyperlink"/>
                <w:noProof/>
              </w:rPr>
              <w:t>2.3</w:t>
            </w:r>
            <w:r w:rsidR="00530320">
              <w:rPr>
                <w:noProof/>
              </w:rPr>
              <w:tab/>
            </w:r>
            <w:r w:rsidR="00530320" w:rsidRPr="003A43B9">
              <w:rPr>
                <w:rStyle w:val="Hyperlink"/>
                <w:noProof/>
              </w:rPr>
              <w:t>Concorrência</w:t>
            </w:r>
            <w:r w:rsidR="00530320">
              <w:rPr>
                <w:noProof/>
                <w:webHidden/>
              </w:rPr>
              <w:tab/>
            </w:r>
            <w:r w:rsidR="00530320">
              <w:rPr>
                <w:noProof/>
                <w:webHidden/>
              </w:rPr>
              <w:fldChar w:fldCharType="begin"/>
            </w:r>
            <w:r w:rsidR="00530320">
              <w:rPr>
                <w:noProof/>
                <w:webHidden/>
              </w:rPr>
              <w:instrText xml:space="preserve"> PAGEREF _Toc456636659 \h </w:instrText>
            </w:r>
            <w:r w:rsidR="00530320">
              <w:rPr>
                <w:noProof/>
                <w:webHidden/>
              </w:rPr>
            </w:r>
            <w:r w:rsidR="00530320">
              <w:rPr>
                <w:noProof/>
                <w:webHidden/>
              </w:rPr>
              <w:fldChar w:fldCharType="separate"/>
            </w:r>
            <w:r w:rsidR="00530320">
              <w:rPr>
                <w:noProof/>
                <w:webHidden/>
              </w:rPr>
              <w:t>5</w:t>
            </w:r>
            <w:r w:rsidR="00530320">
              <w:rPr>
                <w:noProof/>
                <w:webHidden/>
              </w:rPr>
              <w:fldChar w:fldCharType="end"/>
            </w:r>
          </w:hyperlink>
        </w:p>
        <w:p w:rsidR="00530320" w:rsidRDefault="001E44C2">
          <w:pPr>
            <w:pStyle w:val="Sumrio1"/>
            <w:tabs>
              <w:tab w:val="left" w:pos="440"/>
              <w:tab w:val="right" w:leader="dot" w:pos="9797"/>
            </w:tabs>
            <w:rPr>
              <w:noProof/>
            </w:rPr>
          </w:pPr>
          <w:hyperlink w:anchor="_Toc456636660" w:history="1">
            <w:r w:rsidR="00530320" w:rsidRPr="003A43B9">
              <w:rPr>
                <w:rStyle w:val="Hyperlink"/>
                <w:noProof/>
              </w:rPr>
              <w:t>3.</w:t>
            </w:r>
            <w:r w:rsidR="00530320">
              <w:rPr>
                <w:noProof/>
              </w:rPr>
              <w:tab/>
            </w:r>
            <w:r w:rsidR="00530320" w:rsidRPr="003A43B9">
              <w:rPr>
                <w:rStyle w:val="Hyperlink"/>
                <w:noProof/>
              </w:rPr>
              <w:t>Hibernate com XML</w:t>
            </w:r>
            <w:r w:rsidR="00530320">
              <w:rPr>
                <w:noProof/>
                <w:webHidden/>
              </w:rPr>
              <w:tab/>
            </w:r>
            <w:r w:rsidR="00530320">
              <w:rPr>
                <w:noProof/>
                <w:webHidden/>
              </w:rPr>
              <w:fldChar w:fldCharType="begin"/>
            </w:r>
            <w:r w:rsidR="00530320">
              <w:rPr>
                <w:noProof/>
                <w:webHidden/>
              </w:rPr>
              <w:instrText xml:space="preserve"> PAGEREF _Toc456636660 \h </w:instrText>
            </w:r>
            <w:r w:rsidR="00530320">
              <w:rPr>
                <w:noProof/>
                <w:webHidden/>
              </w:rPr>
            </w:r>
            <w:r w:rsidR="00530320">
              <w:rPr>
                <w:noProof/>
                <w:webHidden/>
              </w:rPr>
              <w:fldChar w:fldCharType="separate"/>
            </w:r>
            <w:r w:rsidR="00530320">
              <w:rPr>
                <w:noProof/>
                <w:webHidden/>
              </w:rPr>
              <w:t>7</w:t>
            </w:r>
            <w:r w:rsidR="00530320">
              <w:rPr>
                <w:noProof/>
                <w:webHidden/>
              </w:rPr>
              <w:fldChar w:fldCharType="end"/>
            </w:r>
          </w:hyperlink>
        </w:p>
        <w:p w:rsidR="00530320" w:rsidRDefault="001E44C2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636661" w:history="1">
            <w:r w:rsidR="00530320" w:rsidRPr="003A43B9">
              <w:rPr>
                <w:rStyle w:val="Hyperlink"/>
                <w:noProof/>
              </w:rPr>
              <w:t>3.1</w:t>
            </w:r>
            <w:r w:rsidR="00530320">
              <w:rPr>
                <w:noProof/>
              </w:rPr>
              <w:tab/>
            </w:r>
            <w:r w:rsidR="00530320" w:rsidRPr="003A43B9">
              <w:rPr>
                <w:rStyle w:val="Hyperlink"/>
                <w:noProof/>
              </w:rPr>
              <w:t>Transação</w:t>
            </w:r>
            <w:r w:rsidR="00530320">
              <w:rPr>
                <w:noProof/>
                <w:webHidden/>
              </w:rPr>
              <w:tab/>
            </w:r>
            <w:r w:rsidR="00530320">
              <w:rPr>
                <w:noProof/>
                <w:webHidden/>
              </w:rPr>
              <w:fldChar w:fldCharType="begin"/>
            </w:r>
            <w:r w:rsidR="00530320">
              <w:rPr>
                <w:noProof/>
                <w:webHidden/>
              </w:rPr>
              <w:instrText xml:space="preserve"> PAGEREF _Toc456636661 \h </w:instrText>
            </w:r>
            <w:r w:rsidR="00530320">
              <w:rPr>
                <w:noProof/>
                <w:webHidden/>
              </w:rPr>
            </w:r>
            <w:r w:rsidR="00530320">
              <w:rPr>
                <w:noProof/>
                <w:webHidden/>
              </w:rPr>
              <w:fldChar w:fldCharType="separate"/>
            </w:r>
            <w:r w:rsidR="00530320">
              <w:rPr>
                <w:noProof/>
                <w:webHidden/>
              </w:rPr>
              <w:t>7</w:t>
            </w:r>
            <w:r w:rsidR="00530320">
              <w:rPr>
                <w:noProof/>
                <w:webHidden/>
              </w:rPr>
              <w:fldChar w:fldCharType="end"/>
            </w:r>
          </w:hyperlink>
        </w:p>
        <w:p w:rsidR="00530320" w:rsidRDefault="001E44C2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636662" w:history="1">
            <w:r w:rsidR="00530320" w:rsidRPr="003A43B9">
              <w:rPr>
                <w:rStyle w:val="Hyperlink"/>
                <w:noProof/>
              </w:rPr>
              <w:t>3.2</w:t>
            </w:r>
            <w:r w:rsidR="00530320">
              <w:rPr>
                <w:noProof/>
              </w:rPr>
              <w:tab/>
            </w:r>
            <w:r w:rsidR="00530320" w:rsidRPr="003A43B9">
              <w:rPr>
                <w:rStyle w:val="Hyperlink"/>
                <w:noProof/>
              </w:rPr>
              <w:t>Cache</w:t>
            </w:r>
            <w:r w:rsidR="00530320">
              <w:rPr>
                <w:noProof/>
                <w:webHidden/>
              </w:rPr>
              <w:tab/>
            </w:r>
            <w:r w:rsidR="00530320">
              <w:rPr>
                <w:noProof/>
                <w:webHidden/>
              </w:rPr>
              <w:fldChar w:fldCharType="begin"/>
            </w:r>
            <w:r w:rsidR="00530320">
              <w:rPr>
                <w:noProof/>
                <w:webHidden/>
              </w:rPr>
              <w:instrText xml:space="preserve"> PAGEREF _Toc456636662 \h </w:instrText>
            </w:r>
            <w:r w:rsidR="00530320">
              <w:rPr>
                <w:noProof/>
                <w:webHidden/>
              </w:rPr>
            </w:r>
            <w:r w:rsidR="00530320">
              <w:rPr>
                <w:noProof/>
                <w:webHidden/>
              </w:rPr>
              <w:fldChar w:fldCharType="separate"/>
            </w:r>
            <w:r w:rsidR="00530320">
              <w:rPr>
                <w:noProof/>
                <w:webHidden/>
              </w:rPr>
              <w:t>8</w:t>
            </w:r>
            <w:r w:rsidR="00530320">
              <w:rPr>
                <w:noProof/>
                <w:webHidden/>
              </w:rPr>
              <w:fldChar w:fldCharType="end"/>
            </w:r>
          </w:hyperlink>
        </w:p>
        <w:p w:rsidR="00530320" w:rsidRDefault="001E44C2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636663" w:history="1">
            <w:r w:rsidR="00530320" w:rsidRPr="003A43B9">
              <w:rPr>
                <w:rStyle w:val="Hyperlink"/>
                <w:noProof/>
              </w:rPr>
              <w:t>3.3</w:t>
            </w:r>
            <w:r w:rsidR="00530320">
              <w:rPr>
                <w:noProof/>
              </w:rPr>
              <w:tab/>
            </w:r>
            <w:r w:rsidR="00530320" w:rsidRPr="003A43B9">
              <w:rPr>
                <w:rStyle w:val="Hyperlink"/>
                <w:noProof/>
              </w:rPr>
              <w:t>Concorrência</w:t>
            </w:r>
            <w:r w:rsidR="00530320">
              <w:rPr>
                <w:noProof/>
                <w:webHidden/>
              </w:rPr>
              <w:tab/>
            </w:r>
            <w:r w:rsidR="00530320">
              <w:rPr>
                <w:noProof/>
                <w:webHidden/>
              </w:rPr>
              <w:fldChar w:fldCharType="begin"/>
            </w:r>
            <w:r w:rsidR="00530320">
              <w:rPr>
                <w:noProof/>
                <w:webHidden/>
              </w:rPr>
              <w:instrText xml:space="preserve"> PAGEREF _Toc456636663 \h </w:instrText>
            </w:r>
            <w:r w:rsidR="00530320">
              <w:rPr>
                <w:noProof/>
                <w:webHidden/>
              </w:rPr>
            </w:r>
            <w:r w:rsidR="00530320">
              <w:rPr>
                <w:noProof/>
                <w:webHidden/>
              </w:rPr>
              <w:fldChar w:fldCharType="separate"/>
            </w:r>
            <w:r w:rsidR="00530320">
              <w:rPr>
                <w:noProof/>
                <w:webHidden/>
              </w:rPr>
              <w:t>8</w:t>
            </w:r>
            <w:r w:rsidR="00530320">
              <w:rPr>
                <w:noProof/>
                <w:webHidden/>
              </w:rPr>
              <w:fldChar w:fldCharType="end"/>
            </w:r>
          </w:hyperlink>
        </w:p>
        <w:p w:rsidR="00530320" w:rsidRDefault="001E44C2">
          <w:pPr>
            <w:pStyle w:val="Sumrio1"/>
            <w:tabs>
              <w:tab w:val="left" w:pos="440"/>
              <w:tab w:val="right" w:leader="dot" w:pos="9797"/>
            </w:tabs>
            <w:rPr>
              <w:noProof/>
            </w:rPr>
          </w:pPr>
          <w:hyperlink w:anchor="_Toc456636664" w:history="1">
            <w:r w:rsidR="00530320" w:rsidRPr="003A43B9">
              <w:rPr>
                <w:rStyle w:val="Hyperlink"/>
                <w:noProof/>
              </w:rPr>
              <w:t>4.</w:t>
            </w:r>
            <w:r w:rsidR="00530320">
              <w:rPr>
                <w:noProof/>
              </w:rPr>
              <w:tab/>
            </w:r>
            <w:r w:rsidR="00530320" w:rsidRPr="003A43B9">
              <w:rPr>
                <w:rStyle w:val="Hyperlink"/>
                <w:noProof/>
              </w:rPr>
              <w:t>JPA</w:t>
            </w:r>
            <w:r w:rsidR="00530320">
              <w:rPr>
                <w:noProof/>
                <w:webHidden/>
              </w:rPr>
              <w:tab/>
            </w:r>
            <w:r w:rsidR="00530320">
              <w:rPr>
                <w:noProof/>
                <w:webHidden/>
              </w:rPr>
              <w:fldChar w:fldCharType="begin"/>
            </w:r>
            <w:r w:rsidR="00530320">
              <w:rPr>
                <w:noProof/>
                <w:webHidden/>
              </w:rPr>
              <w:instrText xml:space="preserve"> PAGEREF _Toc456636664 \h </w:instrText>
            </w:r>
            <w:r w:rsidR="00530320">
              <w:rPr>
                <w:noProof/>
                <w:webHidden/>
              </w:rPr>
            </w:r>
            <w:r w:rsidR="00530320">
              <w:rPr>
                <w:noProof/>
                <w:webHidden/>
              </w:rPr>
              <w:fldChar w:fldCharType="separate"/>
            </w:r>
            <w:r w:rsidR="00530320">
              <w:rPr>
                <w:noProof/>
                <w:webHidden/>
              </w:rPr>
              <w:t>9</w:t>
            </w:r>
            <w:r w:rsidR="00530320">
              <w:rPr>
                <w:noProof/>
                <w:webHidden/>
              </w:rPr>
              <w:fldChar w:fldCharType="end"/>
            </w:r>
          </w:hyperlink>
        </w:p>
        <w:p w:rsidR="00530320" w:rsidRDefault="001E44C2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636665" w:history="1">
            <w:r w:rsidR="00530320" w:rsidRPr="003A43B9">
              <w:rPr>
                <w:rStyle w:val="Hyperlink"/>
                <w:noProof/>
              </w:rPr>
              <w:t>4.1</w:t>
            </w:r>
            <w:r w:rsidR="00530320">
              <w:rPr>
                <w:noProof/>
              </w:rPr>
              <w:tab/>
            </w:r>
            <w:r w:rsidR="00530320" w:rsidRPr="003A43B9">
              <w:rPr>
                <w:rStyle w:val="Hyperlink"/>
                <w:noProof/>
              </w:rPr>
              <w:t>Transação</w:t>
            </w:r>
            <w:r w:rsidR="00530320">
              <w:rPr>
                <w:noProof/>
                <w:webHidden/>
              </w:rPr>
              <w:tab/>
            </w:r>
            <w:r w:rsidR="00530320">
              <w:rPr>
                <w:noProof/>
                <w:webHidden/>
              </w:rPr>
              <w:fldChar w:fldCharType="begin"/>
            </w:r>
            <w:r w:rsidR="00530320">
              <w:rPr>
                <w:noProof/>
                <w:webHidden/>
              </w:rPr>
              <w:instrText xml:space="preserve"> PAGEREF _Toc456636665 \h </w:instrText>
            </w:r>
            <w:r w:rsidR="00530320">
              <w:rPr>
                <w:noProof/>
                <w:webHidden/>
              </w:rPr>
            </w:r>
            <w:r w:rsidR="00530320">
              <w:rPr>
                <w:noProof/>
                <w:webHidden/>
              </w:rPr>
              <w:fldChar w:fldCharType="separate"/>
            </w:r>
            <w:r w:rsidR="00530320">
              <w:rPr>
                <w:noProof/>
                <w:webHidden/>
              </w:rPr>
              <w:t>9</w:t>
            </w:r>
            <w:r w:rsidR="00530320">
              <w:rPr>
                <w:noProof/>
                <w:webHidden/>
              </w:rPr>
              <w:fldChar w:fldCharType="end"/>
            </w:r>
          </w:hyperlink>
        </w:p>
        <w:p w:rsidR="00530320" w:rsidRDefault="001E44C2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636666" w:history="1">
            <w:r w:rsidR="00530320" w:rsidRPr="003A43B9">
              <w:rPr>
                <w:rStyle w:val="Hyperlink"/>
                <w:noProof/>
              </w:rPr>
              <w:t>4.2</w:t>
            </w:r>
            <w:r w:rsidR="00530320">
              <w:rPr>
                <w:noProof/>
              </w:rPr>
              <w:tab/>
            </w:r>
            <w:r w:rsidR="00530320" w:rsidRPr="003A43B9">
              <w:rPr>
                <w:rStyle w:val="Hyperlink"/>
                <w:noProof/>
              </w:rPr>
              <w:t>Cache</w:t>
            </w:r>
            <w:r w:rsidR="00530320">
              <w:rPr>
                <w:noProof/>
                <w:webHidden/>
              </w:rPr>
              <w:tab/>
            </w:r>
            <w:r w:rsidR="00530320">
              <w:rPr>
                <w:noProof/>
                <w:webHidden/>
              </w:rPr>
              <w:fldChar w:fldCharType="begin"/>
            </w:r>
            <w:r w:rsidR="00530320">
              <w:rPr>
                <w:noProof/>
                <w:webHidden/>
              </w:rPr>
              <w:instrText xml:space="preserve"> PAGEREF _Toc456636666 \h </w:instrText>
            </w:r>
            <w:r w:rsidR="00530320">
              <w:rPr>
                <w:noProof/>
                <w:webHidden/>
              </w:rPr>
            </w:r>
            <w:r w:rsidR="00530320">
              <w:rPr>
                <w:noProof/>
                <w:webHidden/>
              </w:rPr>
              <w:fldChar w:fldCharType="separate"/>
            </w:r>
            <w:r w:rsidR="00530320">
              <w:rPr>
                <w:noProof/>
                <w:webHidden/>
              </w:rPr>
              <w:t>9</w:t>
            </w:r>
            <w:r w:rsidR="00530320">
              <w:rPr>
                <w:noProof/>
                <w:webHidden/>
              </w:rPr>
              <w:fldChar w:fldCharType="end"/>
            </w:r>
          </w:hyperlink>
        </w:p>
        <w:p w:rsidR="00530320" w:rsidRDefault="001E44C2">
          <w:pPr>
            <w:pStyle w:val="Sumrio2"/>
            <w:tabs>
              <w:tab w:val="left" w:pos="880"/>
              <w:tab w:val="right" w:leader="dot" w:pos="9797"/>
            </w:tabs>
            <w:rPr>
              <w:noProof/>
            </w:rPr>
          </w:pPr>
          <w:hyperlink w:anchor="_Toc456636667" w:history="1">
            <w:r w:rsidR="00530320" w:rsidRPr="003A43B9">
              <w:rPr>
                <w:rStyle w:val="Hyperlink"/>
                <w:noProof/>
              </w:rPr>
              <w:t>4.3</w:t>
            </w:r>
            <w:r w:rsidR="00530320">
              <w:rPr>
                <w:noProof/>
              </w:rPr>
              <w:tab/>
            </w:r>
            <w:r w:rsidR="00530320" w:rsidRPr="003A43B9">
              <w:rPr>
                <w:rStyle w:val="Hyperlink"/>
                <w:noProof/>
              </w:rPr>
              <w:t>Concorrência</w:t>
            </w:r>
            <w:r w:rsidR="00530320">
              <w:rPr>
                <w:noProof/>
                <w:webHidden/>
              </w:rPr>
              <w:tab/>
            </w:r>
            <w:r w:rsidR="00530320">
              <w:rPr>
                <w:noProof/>
                <w:webHidden/>
              </w:rPr>
              <w:fldChar w:fldCharType="begin"/>
            </w:r>
            <w:r w:rsidR="00530320">
              <w:rPr>
                <w:noProof/>
                <w:webHidden/>
              </w:rPr>
              <w:instrText xml:space="preserve"> PAGEREF _Toc456636667 \h </w:instrText>
            </w:r>
            <w:r w:rsidR="00530320">
              <w:rPr>
                <w:noProof/>
                <w:webHidden/>
              </w:rPr>
            </w:r>
            <w:r w:rsidR="00530320">
              <w:rPr>
                <w:noProof/>
                <w:webHidden/>
              </w:rPr>
              <w:fldChar w:fldCharType="separate"/>
            </w:r>
            <w:r w:rsidR="00530320">
              <w:rPr>
                <w:noProof/>
                <w:webHidden/>
              </w:rPr>
              <w:t>10</w:t>
            </w:r>
            <w:r w:rsidR="00530320">
              <w:rPr>
                <w:noProof/>
                <w:webHidden/>
              </w:rPr>
              <w:fldChar w:fldCharType="end"/>
            </w:r>
          </w:hyperlink>
        </w:p>
        <w:p w:rsidR="00AE3465" w:rsidRDefault="00AE3465">
          <w:r>
            <w:rPr>
              <w:b/>
              <w:bCs/>
            </w:rPr>
            <w:fldChar w:fldCharType="end"/>
          </w:r>
        </w:p>
      </w:sdtContent>
    </w:sdt>
    <w:p w:rsidR="00530320" w:rsidRDefault="00530320" w:rsidP="00530320">
      <w:pPr>
        <w:pStyle w:val="Ttulo1"/>
        <w:numPr>
          <w:ilvl w:val="0"/>
          <w:numId w:val="1"/>
        </w:numPr>
      </w:pPr>
      <w:bookmarkStart w:id="0" w:name="_Toc456636655"/>
      <w:r>
        <w:t>Introdução</w:t>
      </w:r>
      <w:bookmarkEnd w:id="0"/>
    </w:p>
    <w:p w:rsidR="00530320" w:rsidRDefault="00530320" w:rsidP="00530320">
      <w:r>
        <w:t>Neste artigo iremos comparar e apresentar implementações relacionadas a camada de persistência Java, no que se diz respeito a: Controles Transacionais, Cache e Concorrência.</w:t>
      </w:r>
    </w:p>
    <w:p w:rsidR="00530320" w:rsidRDefault="00530320" w:rsidP="00530320">
      <w:r>
        <w:t>Em todos os casos optamos por utilizar o database H2, por sua praticidade e reprodutibilidade sem a necessidade de instalações adicionais de softwares vendor-in ou aplicações server-based.</w:t>
      </w:r>
    </w:p>
    <w:p w:rsidR="00AD632B" w:rsidRDefault="00AD632B" w:rsidP="00530320">
      <w:r>
        <w:t>As entidades utilizadas para este estudo foram:</w:t>
      </w:r>
    </w:p>
    <w:p w:rsidR="00AD632B" w:rsidRPr="00D05537" w:rsidRDefault="00AD632B" w:rsidP="00530320">
      <w:r>
        <w:rPr>
          <w:noProof/>
        </w:rPr>
        <w:drawing>
          <wp:inline distT="0" distB="0" distL="0" distR="0" wp14:anchorId="401C83E7" wp14:editId="20FCF8CE">
            <wp:extent cx="2514951" cy="1000265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E30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281523" wp14:editId="27BF9391">
            <wp:extent cx="2172003" cy="1000265"/>
            <wp:effectExtent l="0" t="0" r="0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97D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01E" w:rsidRDefault="009C6ED5" w:rsidP="0085201E">
      <w:r>
        <w:t>Todas as inserções e busca tratadas no mesmo banco de dados, contendo a mesma estrutura.</w:t>
      </w:r>
    </w:p>
    <w:p w:rsidR="00F043CF" w:rsidRDefault="00F043CF" w:rsidP="00F043CF">
      <w:pPr>
        <w:spacing w:line="276" w:lineRule="auto"/>
      </w:pPr>
    </w:p>
    <w:p w:rsidR="00F043CF" w:rsidRDefault="00F043CF" w:rsidP="00F043CF">
      <w:pPr>
        <w:spacing w:line="276" w:lineRule="auto"/>
      </w:pPr>
    </w:p>
    <w:p w:rsidR="00F043CF" w:rsidRPr="00F043CF" w:rsidRDefault="00F043CF" w:rsidP="00F043CF">
      <w:pPr>
        <w:spacing w:line="276" w:lineRule="auto"/>
      </w:pPr>
      <w:r w:rsidRPr="00F043CF">
        <w:t>Todos os códigos estão disponíveis e abertos em:</w:t>
      </w:r>
    </w:p>
    <w:p w:rsidR="00F043CF" w:rsidRDefault="001E44C2" w:rsidP="00F043CF">
      <w:pPr>
        <w:spacing w:line="276" w:lineRule="auto"/>
      </w:pPr>
      <w:hyperlink r:id="rId13" w:history="1">
        <w:r w:rsidR="00F043CF" w:rsidRPr="009955B7">
          <w:rPr>
            <w:rStyle w:val="Hyperlink"/>
          </w:rPr>
          <w:t>https://github.com/rodrigogrohl/fiap-rrocha/tree/master/Persistencia-JPA/artigo-final/poc-source</w:t>
        </w:r>
      </w:hyperlink>
    </w:p>
    <w:p w:rsidR="0085201E" w:rsidRDefault="0085201E">
      <w:pPr>
        <w:spacing w:line="276" w:lineRule="auto"/>
      </w:pPr>
      <w:r>
        <w:br w:type="page"/>
      </w:r>
    </w:p>
    <w:p w:rsidR="0085201E" w:rsidRDefault="0085201E" w:rsidP="0085201E">
      <w:pPr>
        <w:pStyle w:val="Ttulo1"/>
        <w:numPr>
          <w:ilvl w:val="0"/>
          <w:numId w:val="1"/>
        </w:numPr>
      </w:pPr>
      <w:bookmarkStart w:id="1" w:name="_Toc456636656"/>
      <w:r>
        <w:lastRenderedPageBreak/>
        <w:t>Java JDBC</w:t>
      </w:r>
      <w:bookmarkEnd w:id="1"/>
    </w:p>
    <w:p w:rsidR="0065577D" w:rsidRDefault="0065577D" w:rsidP="0085201E"/>
    <w:p w:rsidR="0085201E" w:rsidRDefault="0065577D" w:rsidP="0085201E">
      <w:r>
        <w:t>Os códigos aqui demonstrados estão implementados no projeto ‘jdbc-module’.</w:t>
      </w:r>
    </w:p>
    <w:p w:rsidR="00AE3465" w:rsidRDefault="0085201E" w:rsidP="0085201E">
      <w:pPr>
        <w:pStyle w:val="Ttulo2"/>
        <w:numPr>
          <w:ilvl w:val="1"/>
          <w:numId w:val="1"/>
        </w:numPr>
      </w:pPr>
      <w:bookmarkStart w:id="2" w:name="_Toc456636657"/>
      <w:r>
        <w:t>Transaçã</w:t>
      </w:r>
      <w:r w:rsidR="00AE3465">
        <w:t>o</w:t>
      </w:r>
      <w:bookmarkEnd w:id="2"/>
    </w:p>
    <w:p w:rsidR="00844476" w:rsidRDefault="00946805" w:rsidP="00844476">
      <w:r>
        <w:t xml:space="preserve">Vamos tratar o primeiro ponto de suma importância: </w:t>
      </w:r>
      <w:r w:rsidR="00844476">
        <w:t xml:space="preserve">Por padrão o JDBC </w:t>
      </w:r>
      <w:r w:rsidR="00BD4D65">
        <w:t>cria suas conexões com a feature de auto-commit ativada, ou seja, para controlarmos o processo transacional, devemos, primeiramente, desativar este recurso</w:t>
      </w:r>
      <w:r>
        <w:t xml:space="preserve">: </w:t>
      </w:r>
    </w:p>
    <w:p w:rsidR="00946805" w:rsidRDefault="00946805" w:rsidP="00946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946805">
        <w:rPr>
          <w:rFonts w:ascii="Courier New" w:eastAsia="Times New Roman" w:hAnsi="Courier New" w:cs="Courier New"/>
          <w:color w:val="000000"/>
          <w:sz w:val="18"/>
          <w:szCs w:val="18"/>
        </w:rPr>
        <w:t>.setAutoCommit(false)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946805" w:rsidRPr="00946805" w:rsidRDefault="00946805" w:rsidP="00946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946805" w:rsidRDefault="00946805" w:rsidP="00844476">
      <w:r>
        <w:t>Com isso teremos autonomia e controle transacional, obtendo a segurança necessária, principalmente em casos de rollback.</w:t>
      </w:r>
    </w:p>
    <w:p w:rsidR="00FD68E5" w:rsidRDefault="00FD68E5" w:rsidP="00844476">
      <w:r>
        <w:t>Nosso teste padrão será a inserção de 10 Classes com 100 Alunos cada, um total de 1000 entidades persistidas:</w:t>
      </w:r>
    </w:p>
    <w:p w:rsidR="00FD68E5" w:rsidRDefault="00FD68E5" w:rsidP="00844476">
      <w:r>
        <w:rPr>
          <w:noProof/>
        </w:rPr>
        <w:drawing>
          <wp:inline distT="0" distB="0" distL="0" distR="0">
            <wp:extent cx="5744377" cy="3972480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5D5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9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E5" w:rsidRDefault="00FD68E5" w:rsidP="00844476">
      <w:r>
        <w:rPr>
          <w:noProof/>
        </w:rPr>
        <w:lastRenderedPageBreak/>
        <w:drawing>
          <wp:inline distT="0" distB="0" distL="0" distR="0">
            <wp:extent cx="6227445" cy="3478530"/>
            <wp:effectExtent l="0" t="0" r="1905" b="762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5C1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E5" w:rsidRDefault="00FD68E5" w:rsidP="00844476">
      <w:r>
        <w:t>Resultando em:</w:t>
      </w:r>
    </w:p>
    <w:p w:rsidR="00946805" w:rsidRPr="00844476" w:rsidRDefault="00FD68E5" w:rsidP="00844476">
      <w:r>
        <w:rPr>
          <w:noProof/>
        </w:rPr>
        <w:drawing>
          <wp:inline distT="0" distB="0" distL="0" distR="0">
            <wp:extent cx="5410956" cy="495369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591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65" w:rsidRDefault="0085201E" w:rsidP="0085201E">
      <w:pPr>
        <w:pStyle w:val="Ttulo2"/>
        <w:numPr>
          <w:ilvl w:val="1"/>
          <w:numId w:val="1"/>
        </w:numPr>
      </w:pPr>
      <w:bookmarkStart w:id="3" w:name="_Toc456636658"/>
      <w:r>
        <w:t>Cache</w:t>
      </w:r>
      <w:bookmarkEnd w:id="3"/>
    </w:p>
    <w:p w:rsidR="003048FE" w:rsidRDefault="003F372B" w:rsidP="003F372B">
      <w:r>
        <w:t xml:space="preserve">O cache via JDBC pode ser implementado de maneira implícita ou explícita, </w:t>
      </w:r>
      <w:r w:rsidR="003048FE">
        <w:t>via Statement Cache, responsável por manter as entidades em memória após a chamada do método ‘close()’.</w:t>
      </w:r>
    </w:p>
    <w:p w:rsidR="003048FE" w:rsidRDefault="003048FE" w:rsidP="003F372B">
      <w:r>
        <w:t>Todos os códigos estão disponíveis na classe JDBCPoc:</w:t>
      </w:r>
    </w:p>
    <w:p w:rsidR="003048FE" w:rsidRDefault="003048FE" w:rsidP="003F372B">
      <w:r>
        <w:rPr>
          <w:noProof/>
        </w:rPr>
        <w:lastRenderedPageBreak/>
        <w:drawing>
          <wp:inline distT="0" distB="0" distL="0" distR="0">
            <wp:extent cx="5611008" cy="3572374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FC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FE" w:rsidRDefault="003048FE" w:rsidP="003F372B">
      <w:r>
        <w:t>Execução e resultado via console:</w:t>
      </w:r>
    </w:p>
    <w:p w:rsidR="003048FE" w:rsidRDefault="003048FE" w:rsidP="003F372B">
      <w:r>
        <w:rPr>
          <w:noProof/>
        </w:rPr>
        <w:drawing>
          <wp:inline distT="0" distB="0" distL="0" distR="0">
            <wp:extent cx="5515745" cy="809738"/>
            <wp:effectExtent l="0" t="0" r="889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56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01E" w:rsidRDefault="0085201E" w:rsidP="0085201E">
      <w:pPr>
        <w:pStyle w:val="Ttulo2"/>
        <w:numPr>
          <w:ilvl w:val="1"/>
          <w:numId w:val="1"/>
        </w:numPr>
      </w:pPr>
      <w:bookmarkStart w:id="4" w:name="_Toc456636659"/>
      <w:r>
        <w:t>Concorrência</w:t>
      </w:r>
      <w:bookmarkEnd w:id="4"/>
    </w:p>
    <w:p w:rsidR="00993F83" w:rsidRDefault="00993F83" w:rsidP="00C32208">
      <w:r>
        <w:t>Por definição o JDBC pode controlar o acesso concorrente a informação persistida através da configuração abaixo:</w:t>
      </w:r>
    </w:p>
    <w:p w:rsidR="00C32208" w:rsidRDefault="00993F83" w:rsidP="00C32208">
      <w:r>
        <w:t xml:space="preserve"> </w:t>
      </w:r>
      <w:r>
        <w:rPr>
          <w:noProof/>
        </w:rPr>
        <w:drawing>
          <wp:inline distT="0" distB="0" distL="0" distR="0">
            <wp:extent cx="4991797" cy="466790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665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83" w:rsidRPr="00C32208" w:rsidRDefault="00993F83" w:rsidP="00C32208">
      <w:r>
        <w:t>Nesta POC forçamos duas conexões paralelas o requerimento de update ao mesmo registro:</w:t>
      </w:r>
    </w:p>
    <w:p w:rsidR="0085201E" w:rsidRDefault="00993F83" w:rsidP="0085201E">
      <w:r>
        <w:rPr>
          <w:noProof/>
        </w:rPr>
        <w:lastRenderedPageBreak/>
        <w:drawing>
          <wp:inline distT="0" distB="0" distL="0" distR="0">
            <wp:extent cx="5344271" cy="4229691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77F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2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F83" w:rsidRDefault="00993F83" w:rsidP="0085201E">
      <w:r>
        <w:t>O código está disponível na classe JDBCPoc.java, dentro do método concurrencyTest().</w:t>
      </w:r>
    </w:p>
    <w:p w:rsidR="00993F83" w:rsidRDefault="00993F83" w:rsidP="0085201E">
      <w:r>
        <w:t>Com isso temos a garantia de lock:</w:t>
      </w:r>
    </w:p>
    <w:p w:rsidR="00993F83" w:rsidRDefault="00993F83" w:rsidP="0085201E">
      <w:r>
        <w:rPr>
          <w:noProof/>
        </w:rPr>
        <w:drawing>
          <wp:inline distT="0" distB="0" distL="0" distR="0">
            <wp:extent cx="6227445" cy="913765"/>
            <wp:effectExtent l="0" t="0" r="1905" b="63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D07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01E" w:rsidRDefault="0085201E">
      <w:pPr>
        <w:spacing w:line="276" w:lineRule="auto"/>
      </w:pPr>
      <w:r>
        <w:br w:type="page"/>
      </w:r>
    </w:p>
    <w:p w:rsidR="0085201E" w:rsidRDefault="0085201E" w:rsidP="00AE3465">
      <w:pPr>
        <w:pStyle w:val="Ttulo1"/>
        <w:numPr>
          <w:ilvl w:val="0"/>
          <w:numId w:val="1"/>
        </w:numPr>
      </w:pPr>
      <w:bookmarkStart w:id="5" w:name="_Toc456636660"/>
      <w:r>
        <w:lastRenderedPageBreak/>
        <w:t>Hibernate com XML</w:t>
      </w:r>
      <w:bookmarkEnd w:id="5"/>
    </w:p>
    <w:p w:rsidR="00AD632B" w:rsidRPr="00AD632B" w:rsidRDefault="00AD632B" w:rsidP="00AD632B">
      <w:r>
        <w:t xml:space="preserve">Utilizando o Hibernate, foi implementada a configuração global (hibernate.cfg.xml) e suas respectivas entidades (aluno.hbm.xml e classe.hbm.xml) </w:t>
      </w:r>
    </w:p>
    <w:p w:rsidR="00AE3465" w:rsidRDefault="0003185C" w:rsidP="00AE3465">
      <w:r>
        <w:rPr>
          <w:noProof/>
        </w:rPr>
        <w:drawing>
          <wp:inline distT="0" distB="0" distL="0" distR="0" wp14:anchorId="4F3CC019" wp14:editId="68A26F53">
            <wp:extent cx="4210638" cy="2943636"/>
            <wp:effectExtent l="0" t="0" r="0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F9AE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75E">
        <w:rPr>
          <w:noProof/>
        </w:rPr>
        <w:drawing>
          <wp:inline distT="0" distB="0" distL="0" distR="0" wp14:anchorId="1B0BB20F" wp14:editId="2ABABC79">
            <wp:extent cx="6227445" cy="3239135"/>
            <wp:effectExtent l="0" t="0" r="1905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6A3A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65" w:rsidRDefault="00AE3465" w:rsidP="00AE3465">
      <w:pPr>
        <w:pStyle w:val="Ttulo2"/>
        <w:numPr>
          <w:ilvl w:val="1"/>
          <w:numId w:val="1"/>
        </w:numPr>
      </w:pPr>
      <w:bookmarkStart w:id="6" w:name="_Toc456636661"/>
      <w:r>
        <w:t>Transação</w:t>
      </w:r>
      <w:bookmarkEnd w:id="6"/>
    </w:p>
    <w:p w:rsidR="0003185C" w:rsidRDefault="0003185C" w:rsidP="0003185C">
      <w:r>
        <w:t>O Controle de transações pode ser realizado em ambiente não gere</w:t>
      </w:r>
      <w:r w:rsidR="0043247E">
        <w:t>nciado ou via JTA.</w:t>
      </w:r>
    </w:p>
    <w:p w:rsidR="0020275E" w:rsidRDefault="0043247E" w:rsidP="0020275E">
      <w:r>
        <w:t>As implementações de exemplo e POC estão disponíveis em ‘</w:t>
      </w:r>
      <w:r w:rsidRPr="0043247E">
        <w:t>JPAPoc().cacheTest()</w:t>
      </w:r>
      <w:r>
        <w:t>’</w:t>
      </w:r>
    </w:p>
    <w:p w:rsidR="0020275E" w:rsidRDefault="0020275E" w:rsidP="0020275E">
      <w:r>
        <w:rPr>
          <w:noProof/>
        </w:rPr>
        <w:lastRenderedPageBreak/>
        <w:drawing>
          <wp:inline distT="0" distB="0" distL="0" distR="0">
            <wp:extent cx="5372850" cy="293411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F9EE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9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85C" w:rsidRDefault="0003185C" w:rsidP="0020275E">
      <w:r>
        <w:t>O bloco acima descreve uma transação que persiste 100 entidades em controle centralizado.</w:t>
      </w:r>
    </w:p>
    <w:p w:rsidR="0003185C" w:rsidRPr="0020275E" w:rsidRDefault="0003185C" w:rsidP="0020275E"/>
    <w:p w:rsidR="00AE3465" w:rsidRDefault="00AE3465" w:rsidP="00AE3465">
      <w:pPr>
        <w:pStyle w:val="Ttulo2"/>
        <w:numPr>
          <w:ilvl w:val="1"/>
          <w:numId w:val="1"/>
        </w:numPr>
      </w:pPr>
      <w:bookmarkStart w:id="7" w:name="_Toc456636662"/>
      <w:r>
        <w:t>Cache</w:t>
      </w:r>
      <w:bookmarkEnd w:id="7"/>
      <w:r>
        <w:t xml:space="preserve"> </w:t>
      </w:r>
    </w:p>
    <w:p w:rsidR="0003185C" w:rsidRDefault="0003185C" w:rsidP="0003185C">
      <w:r>
        <w:t>Como implementação de referência, o cache pode ser gerenciado a nível de entidades, e regiões específicas podem ser configuradas, otimizando entidades ou até mesmo priorizando queries com maior utilização e recorrência.</w:t>
      </w:r>
    </w:p>
    <w:p w:rsidR="0003185C" w:rsidRDefault="0003185C" w:rsidP="0003185C">
      <w:r>
        <w:t>Em segundo nível, o hibernate suporta as seguintes implementações de cache: hastable (para desenvolvimento apenas), EHCache, OSCache, SwarmCache e JBossCache.</w:t>
      </w:r>
    </w:p>
    <w:p w:rsidR="0003185C" w:rsidRPr="0003185C" w:rsidRDefault="0043247E" w:rsidP="0003185C">
      <w:r>
        <w:t xml:space="preserve">Os códigos de POC estão disponíveis em </w:t>
      </w:r>
      <w:r w:rsidRPr="0043247E">
        <w:rPr>
          <w:rFonts w:ascii="Consolas" w:hAnsi="Consolas" w:cs="Consolas"/>
          <w:b/>
          <w:sz w:val="20"/>
        </w:rPr>
        <w:t>JPAPoc().cacheTest()</w:t>
      </w:r>
    </w:p>
    <w:p w:rsidR="0020275E" w:rsidRPr="0020275E" w:rsidRDefault="0020275E" w:rsidP="0020275E">
      <w:r>
        <w:rPr>
          <w:noProof/>
        </w:rPr>
        <w:drawing>
          <wp:inline distT="0" distB="0" distL="0" distR="0">
            <wp:extent cx="6227445" cy="911225"/>
            <wp:effectExtent l="0" t="0" r="1905" b="317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D450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65" w:rsidRDefault="00AE3465" w:rsidP="00AE3465">
      <w:pPr>
        <w:pStyle w:val="Ttulo2"/>
        <w:numPr>
          <w:ilvl w:val="1"/>
          <w:numId w:val="1"/>
        </w:numPr>
      </w:pPr>
      <w:bookmarkStart w:id="8" w:name="_Toc456636663"/>
      <w:r>
        <w:t>Concorrência</w:t>
      </w:r>
      <w:bookmarkEnd w:id="8"/>
    </w:p>
    <w:p w:rsidR="0020275E" w:rsidRDefault="0020275E" w:rsidP="0020275E">
      <w:r>
        <w:rPr>
          <w:noProof/>
        </w:rPr>
        <w:drawing>
          <wp:inline distT="0" distB="0" distL="0" distR="0">
            <wp:extent cx="6227445" cy="1424940"/>
            <wp:effectExtent l="0" t="0" r="1905" b="381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35D7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75E" w:rsidRDefault="0020275E" w:rsidP="0020275E"/>
    <w:p w:rsidR="0020275E" w:rsidRPr="00AE3465" w:rsidRDefault="0020275E" w:rsidP="0020275E"/>
    <w:p w:rsidR="0085201E" w:rsidRDefault="0085201E" w:rsidP="00AE3465">
      <w:pPr>
        <w:pStyle w:val="Ttulo1"/>
        <w:numPr>
          <w:ilvl w:val="0"/>
          <w:numId w:val="1"/>
        </w:numPr>
      </w:pPr>
      <w:bookmarkStart w:id="9" w:name="_Toc456636664"/>
      <w:r>
        <w:lastRenderedPageBreak/>
        <w:t>JPA</w:t>
      </w:r>
      <w:bookmarkEnd w:id="9"/>
    </w:p>
    <w:p w:rsidR="0085201E" w:rsidRDefault="0085201E" w:rsidP="0085201E"/>
    <w:p w:rsidR="00AE3465" w:rsidRDefault="00AE3465" w:rsidP="00AE3465">
      <w:pPr>
        <w:pStyle w:val="Ttulo2"/>
        <w:numPr>
          <w:ilvl w:val="1"/>
          <w:numId w:val="1"/>
        </w:numPr>
      </w:pPr>
      <w:bookmarkStart w:id="10" w:name="_Toc456636665"/>
      <w:r>
        <w:t>Transação</w:t>
      </w:r>
      <w:bookmarkEnd w:id="10"/>
    </w:p>
    <w:p w:rsidR="0081137D" w:rsidRDefault="0081137D" w:rsidP="0081137D">
      <w:r>
        <w:t xml:space="preserve">As transações em contexto JPA, podem ser gerenciadas manualmente ou por um container, caso exista. </w:t>
      </w:r>
      <w:r w:rsidR="00B47AC8">
        <w:t>Abaixo, temos u</w:t>
      </w:r>
      <w:r>
        <w:t xml:space="preserve">m </w:t>
      </w:r>
      <w:r w:rsidR="00B47AC8">
        <w:t xml:space="preserve">exemplo de </w:t>
      </w:r>
      <w:r>
        <w:t>recurso gerenciado de forma manual</w:t>
      </w:r>
      <w:r w:rsidR="00B47AC8">
        <w:t>, e</w:t>
      </w:r>
      <w:r>
        <w:t xml:space="preserve"> está disponível no projeto ‘jpa-module’:</w:t>
      </w:r>
    </w:p>
    <w:p w:rsidR="0081137D" w:rsidRDefault="0081137D" w:rsidP="0081137D">
      <w:r>
        <w:rPr>
          <w:noProof/>
        </w:rPr>
        <w:drawing>
          <wp:inline distT="0" distB="0" distL="0" distR="0">
            <wp:extent cx="6162673" cy="1143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A8E4.tmp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7"/>
                    <a:stretch/>
                  </pic:blipFill>
                  <pic:spPr bwMode="auto">
                    <a:xfrm>
                      <a:off x="0" y="0"/>
                      <a:ext cx="6163536" cy="114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CDE" w:rsidRDefault="00416CDE" w:rsidP="0081137D">
      <w:r>
        <w:t>Desta forma, temos toda a gestão e lógica da utilização do recurso. Fator que infere pontos positivos (como controle granular das operações) e pontos negativos (mau uso de recursos e pontos de falha nas implementações);</w:t>
      </w:r>
    </w:p>
    <w:p w:rsidR="00416CDE" w:rsidRDefault="00BB7378" w:rsidP="0081137D">
      <w:r>
        <w:t>No teste de desempenho, obtivemos o seguinte resultado:</w:t>
      </w:r>
    </w:p>
    <w:p w:rsidR="00BB7378" w:rsidRDefault="00BB7378" w:rsidP="0081137D">
      <w:r>
        <w:rPr>
          <w:noProof/>
        </w:rPr>
        <w:drawing>
          <wp:inline distT="0" distB="0" distL="0" distR="0">
            <wp:extent cx="6227445" cy="485140"/>
            <wp:effectExtent l="0" t="0" r="190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5CEA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378" w:rsidRDefault="00BB7378" w:rsidP="0081137D">
      <w:r>
        <w:t>Operação disponível através do método (</w:t>
      </w:r>
      <w:r w:rsidRPr="00BB7378">
        <w:rPr>
          <w:rFonts w:ascii="Consolas" w:hAnsi="Consolas" w:cs="Consolas"/>
          <w:sz w:val="20"/>
        </w:rPr>
        <w:t>br.com.fiap.rm48236.artigo.jpa.Transacao.java</w:t>
      </w:r>
      <w:r>
        <w:t xml:space="preserve">): </w:t>
      </w:r>
      <w:r>
        <w:rPr>
          <w:noProof/>
        </w:rPr>
        <w:drawing>
          <wp:inline distT="0" distB="0" distL="0" distR="0">
            <wp:extent cx="4153480" cy="266737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357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0FC" w:rsidRPr="0081137D" w:rsidRDefault="00D650FC" w:rsidP="0081137D"/>
    <w:p w:rsidR="00AE3465" w:rsidRDefault="00AE3465" w:rsidP="00AE3465">
      <w:pPr>
        <w:pStyle w:val="Ttulo2"/>
        <w:numPr>
          <w:ilvl w:val="1"/>
          <w:numId w:val="1"/>
        </w:numPr>
      </w:pPr>
      <w:bookmarkStart w:id="11" w:name="_Toc456636666"/>
      <w:r>
        <w:t>Cache</w:t>
      </w:r>
      <w:bookmarkEnd w:id="11"/>
    </w:p>
    <w:p w:rsidR="00BB7378" w:rsidRDefault="00BB7378" w:rsidP="00BB7378">
      <w:r>
        <w:t>No JPA temos disponível de forma nativa os seguintes tipos de cache:</w:t>
      </w:r>
    </w:p>
    <w:p w:rsidR="00D650FC" w:rsidRDefault="00BB7378" w:rsidP="00BB7378">
      <w:r>
        <w:tab/>
      </w:r>
      <w:r w:rsidRPr="00D650FC">
        <w:rPr>
          <w:b/>
        </w:rPr>
        <w:t>Cache de Primeiro Nível</w:t>
      </w:r>
      <w:r>
        <w:t>: é nossa própria instância do EntityManager;</w:t>
      </w:r>
      <w:r w:rsidR="00D650FC">
        <w:br/>
      </w:r>
      <w:r w:rsidR="00D650FC">
        <w:tab/>
      </w:r>
      <w:r w:rsidR="00D650FC" w:rsidRPr="00D650FC">
        <w:rPr>
          <w:b/>
        </w:rPr>
        <w:t>Cache de Segundo Nível</w:t>
      </w:r>
      <w:r w:rsidR="00D650FC">
        <w:t>: é configurado via API, onde é possível deixar em memória as linhas mais utilizadas dentro de um contexto, definindo apenas um provedor de cache (EhCache, OsCache, JBoss Cache) e um método de invalidação, que, normalmente é dado por atualização do registro no banco e/ou tempo ´pré-definido.</w:t>
      </w:r>
      <w:r w:rsidR="00D650FC">
        <w:br/>
      </w:r>
      <w:r w:rsidR="00D650FC">
        <w:tab/>
      </w:r>
      <w:r w:rsidR="00D650FC" w:rsidRPr="00D650FC">
        <w:rPr>
          <w:b/>
        </w:rPr>
        <w:t>Query Cache</w:t>
      </w:r>
      <w:r w:rsidR="00D650FC">
        <w:t xml:space="preserve">: são utilizadas dentro do contexto do Cache de Segundo Nível, porém sob a ótima de uma query completa. </w:t>
      </w:r>
    </w:p>
    <w:p w:rsidR="00BB7378" w:rsidRDefault="00A63295" w:rsidP="00BB7378">
      <w:r>
        <w:t xml:space="preserve">No teste de desempenho, disponível no método cacheTest() em Transacao.java </w:t>
      </w:r>
      <w:r w:rsidR="000069E7">
        <w:t>realizamos duas buscas, a primeira vai ao banco, carrega o cache e retorna a lista solicitada, a mesma operação é repetida com a query em cache de segundo nível:</w:t>
      </w:r>
    </w:p>
    <w:p w:rsidR="000069E7" w:rsidRPr="00BB7378" w:rsidRDefault="000069E7" w:rsidP="00BB7378">
      <w:r>
        <w:rPr>
          <w:noProof/>
        </w:rPr>
        <w:lastRenderedPageBreak/>
        <w:drawing>
          <wp:inline distT="0" distB="0" distL="0" distR="0">
            <wp:extent cx="6227445" cy="943610"/>
            <wp:effectExtent l="0" t="0" r="1905" b="889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D4EB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65" w:rsidRDefault="00AE3465" w:rsidP="00AE3465">
      <w:pPr>
        <w:pStyle w:val="Ttulo2"/>
        <w:numPr>
          <w:ilvl w:val="1"/>
          <w:numId w:val="1"/>
        </w:numPr>
      </w:pPr>
      <w:bookmarkStart w:id="12" w:name="_Toc456636667"/>
      <w:r>
        <w:t>Concorrência</w:t>
      </w:r>
      <w:bookmarkEnd w:id="12"/>
    </w:p>
    <w:p w:rsidR="00AD729B" w:rsidRDefault="00AD729B" w:rsidP="00AD729B">
      <w:r>
        <w:t>Por especificação a API JPA utiliza a técnica de Lock para gerenciar concorrências em databases transacionais. Quando duas transações, de forma paralela tentam acessar a mesma informação, o lock é utilizado para garantir a consistência dos dados.</w:t>
      </w:r>
    </w:p>
    <w:p w:rsidR="00CB7EC1" w:rsidRPr="00AD729B" w:rsidRDefault="00AD729B" w:rsidP="00AD729B">
      <w:r>
        <w:t>A implementação é suportada de forma nativa pela API</w:t>
      </w:r>
      <w:r w:rsidR="000312C8">
        <w:t>, no método concurrencyTest() temos uma implementação de Lock, uma primeira transação lê o regsitro e seta o lock:</w:t>
      </w:r>
    </w:p>
    <w:p w:rsidR="00AE3465" w:rsidRDefault="000312C8" w:rsidP="00AE3465">
      <w:r>
        <w:rPr>
          <w:noProof/>
        </w:rPr>
        <w:drawing>
          <wp:inline distT="0" distB="0" distL="0" distR="0">
            <wp:extent cx="4458323" cy="619211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910A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2C8" w:rsidRDefault="000312C8" w:rsidP="00AE3465">
      <w:r>
        <w:t>Durante a transação, uma segunda tenta atualizar o mesmo registro:</w:t>
      </w:r>
    </w:p>
    <w:p w:rsidR="00AE3465" w:rsidRDefault="000312C8" w:rsidP="00AE3465">
      <w:r>
        <w:rPr>
          <w:noProof/>
        </w:rPr>
        <w:drawing>
          <wp:inline distT="0" distB="0" distL="0" distR="0">
            <wp:extent cx="3381847" cy="533474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3B7C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2C8" w:rsidRDefault="000312C8" w:rsidP="00AE3465">
      <w:r>
        <w:t>Uma exceção é disparada, garantido o lock:</w:t>
      </w:r>
    </w:p>
    <w:p w:rsidR="000312C8" w:rsidRPr="00AE3465" w:rsidRDefault="000312C8" w:rsidP="00AE3465">
      <w:r>
        <w:rPr>
          <w:noProof/>
        </w:rPr>
        <w:drawing>
          <wp:inline distT="0" distB="0" distL="0" distR="0">
            <wp:extent cx="6227445" cy="198755"/>
            <wp:effectExtent l="0" t="0" r="190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FC21E5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65" w:rsidRPr="00AE3465" w:rsidRDefault="000312C8" w:rsidP="00AE3465">
      <w:r>
        <w:t>A estratégia do lock é definida conforme necessidade, e deve ser implementada com muita cautela.</w:t>
      </w:r>
    </w:p>
    <w:p w:rsidR="00AE3465" w:rsidRDefault="00AE3465" w:rsidP="0085201E"/>
    <w:p w:rsidR="0085201E" w:rsidRDefault="0085201E" w:rsidP="0085201E"/>
    <w:p w:rsidR="00BB7378" w:rsidRDefault="00BB7378" w:rsidP="00844476">
      <w:pPr>
        <w:spacing w:line="276" w:lineRule="auto"/>
      </w:pPr>
    </w:p>
    <w:p w:rsidR="00BB7378" w:rsidRDefault="00BB7378">
      <w:pPr>
        <w:spacing w:line="276" w:lineRule="auto"/>
      </w:pPr>
      <w:r>
        <w:br w:type="page"/>
      </w:r>
    </w:p>
    <w:p w:rsidR="00E974D1" w:rsidRDefault="00BB7378" w:rsidP="00844476">
      <w:pPr>
        <w:spacing w:line="276" w:lineRule="auto"/>
      </w:pPr>
      <w:r>
        <w:lastRenderedPageBreak/>
        <w:t>Referências:</w:t>
      </w:r>
    </w:p>
    <w:p w:rsidR="00BB7378" w:rsidRDefault="00BB7378" w:rsidP="00844476">
      <w:pPr>
        <w:spacing w:line="276" w:lineRule="auto"/>
      </w:pPr>
      <w:r w:rsidRPr="00BB7378">
        <w:t>Os 7 hábitos dos desenvolvedores Hibernate e JPA altamente eficazes</w:t>
      </w:r>
      <w:r>
        <w:br/>
      </w:r>
      <w:hyperlink r:id="rId34" w:history="1">
        <w:r w:rsidRPr="009955B7">
          <w:rPr>
            <w:rStyle w:val="Hyperlink"/>
          </w:rPr>
          <w:t>http://blog.caelum.com.br/os-7-habitos-dos-desenvolvedores-hibernate-e-jpa-altamente-eficazes/</w:t>
        </w:r>
      </w:hyperlink>
    </w:p>
    <w:p w:rsidR="00746621" w:rsidRDefault="00746621" w:rsidP="00844476">
      <w:pPr>
        <w:spacing w:line="276" w:lineRule="auto"/>
        <w:rPr>
          <w:lang w:val="en-US"/>
        </w:rPr>
      </w:pPr>
      <w:r w:rsidRPr="00746621">
        <w:rPr>
          <w:lang w:val="en-US"/>
        </w:rPr>
        <w:t>Locking and Concurrency in Java Persistence 2.0</w:t>
      </w:r>
      <w:r w:rsidRPr="00746621">
        <w:rPr>
          <w:lang w:val="en-US"/>
        </w:rPr>
        <w:br/>
      </w:r>
      <w:hyperlink r:id="rId35" w:history="1">
        <w:r w:rsidRPr="009955B7">
          <w:rPr>
            <w:rStyle w:val="Hyperlink"/>
            <w:lang w:val="en-US"/>
          </w:rPr>
          <w:t>https://blogs.oracle.com/enterprisetechtips/entry/locking_and_concurrency_in_java</w:t>
        </w:r>
      </w:hyperlink>
    </w:p>
    <w:p w:rsidR="00746621" w:rsidRDefault="00E26C0F" w:rsidP="00844476">
      <w:pPr>
        <w:spacing w:line="276" w:lineRule="auto"/>
        <w:rPr>
          <w:lang w:val="en-US"/>
        </w:rPr>
      </w:pPr>
      <w:r>
        <w:rPr>
          <w:lang w:val="en-US"/>
        </w:rPr>
        <w:t>EhCache</w:t>
      </w:r>
      <w:r>
        <w:rPr>
          <w:lang w:val="en-US"/>
        </w:rPr>
        <w:br/>
      </w:r>
      <w:hyperlink r:id="rId36" w:history="1">
        <w:r w:rsidRPr="009955B7">
          <w:rPr>
            <w:rStyle w:val="Hyperlink"/>
            <w:lang w:val="en-US"/>
          </w:rPr>
          <w:t>http://www.ehcache.org/</w:t>
        </w:r>
      </w:hyperlink>
    </w:p>
    <w:p w:rsidR="00E26C0F" w:rsidRDefault="003F372B" w:rsidP="00844476">
      <w:pPr>
        <w:spacing w:line="276" w:lineRule="auto"/>
        <w:rPr>
          <w:lang w:val="en-US"/>
        </w:rPr>
      </w:pPr>
      <w:r w:rsidRPr="003F372B">
        <w:rPr>
          <w:lang w:val="en-US"/>
        </w:rPr>
        <w:t>Statement and Result Set Caching</w:t>
      </w:r>
      <w:r>
        <w:rPr>
          <w:lang w:val="en-US"/>
        </w:rPr>
        <w:br/>
      </w:r>
      <w:hyperlink r:id="rId37" w:anchor="JJDBC28653" w:history="1">
        <w:r w:rsidRPr="009955B7">
          <w:rPr>
            <w:rStyle w:val="Hyperlink"/>
            <w:lang w:val="en-US"/>
          </w:rPr>
          <w:t>https://docs.oracle.com/database/121/JJDBC/stmtcach.htm#JJDBC28653</w:t>
        </w:r>
      </w:hyperlink>
    </w:p>
    <w:p w:rsidR="00D05537" w:rsidRDefault="00C95815" w:rsidP="00844476">
      <w:pPr>
        <w:spacing w:line="276" w:lineRule="auto"/>
        <w:rPr>
          <w:lang w:val="en-US"/>
        </w:rPr>
      </w:pPr>
      <w:r>
        <w:rPr>
          <w:lang w:val="en-US"/>
        </w:rPr>
        <w:t>JBoss Hibernate</w:t>
      </w:r>
      <w:r>
        <w:rPr>
          <w:lang w:val="en-US"/>
        </w:rPr>
        <w:br/>
      </w:r>
      <w:hyperlink r:id="rId38" w:history="1">
        <w:r w:rsidRPr="009955B7">
          <w:rPr>
            <w:rStyle w:val="Hyperlink"/>
            <w:lang w:val="en-US"/>
          </w:rPr>
          <w:t>https://docs.jboss.org/hibernate/orm/5.0/manual/en-US/html/ch03.html</w:t>
        </w:r>
      </w:hyperlink>
    </w:p>
    <w:p w:rsidR="00C95815" w:rsidRPr="00C95815" w:rsidRDefault="00C95815" w:rsidP="00844476">
      <w:pPr>
        <w:spacing w:line="276" w:lineRule="auto"/>
        <w:rPr>
          <w:lang w:val="en-US"/>
        </w:rPr>
      </w:pPr>
    </w:p>
    <w:p w:rsidR="003F372B" w:rsidRPr="00F043CF" w:rsidRDefault="00F043CF" w:rsidP="00844476">
      <w:pPr>
        <w:spacing w:line="276" w:lineRule="auto"/>
      </w:pPr>
      <w:r w:rsidRPr="00F043CF">
        <w:t>Todos os códigos estão disponíveis e abertos em:</w:t>
      </w:r>
    </w:p>
    <w:p w:rsidR="00F043CF" w:rsidRDefault="001E44C2" w:rsidP="00844476">
      <w:pPr>
        <w:spacing w:line="276" w:lineRule="auto"/>
      </w:pPr>
      <w:hyperlink r:id="rId39" w:history="1">
        <w:r w:rsidR="00F043CF" w:rsidRPr="009955B7">
          <w:rPr>
            <w:rStyle w:val="Hyperlink"/>
          </w:rPr>
          <w:t>https://github.com/rodrigogrohl/fiap-rrocha/tree/master/Persistencia-JPA/artigo-final/poc-source</w:t>
        </w:r>
      </w:hyperlink>
    </w:p>
    <w:p w:rsidR="00396D14" w:rsidRDefault="00396D14" w:rsidP="00396D14"/>
    <w:p w:rsidR="00396D14" w:rsidRDefault="00396D14" w:rsidP="00396D14"/>
    <w:p w:rsidR="00396D14" w:rsidRDefault="00396D14" w:rsidP="00396D14">
      <w:bookmarkStart w:id="13" w:name="_GoBack"/>
      <w:bookmarkEnd w:id="13"/>
      <w:r>
        <w:t>Rodrigo Martinez da Rocha – RM48236</w:t>
      </w:r>
    </w:p>
    <w:p w:rsidR="00396D14" w:rsidRDefault="00396D14" w:rsidP="00396D14">
      <w:r>
        <w:t xml:space="preserve">27SCJ </w:t>
      </w:r>
    </w:p>
    <w:p w:rsidR="00396D14" w:rsidRDefault="00396D14" w:rsidP="00396D14">
      <w:r>
        <w:t>Professor Emílio Celso de Souza</w:t>
      </w:r>
    </w:p>
    <w:p w:rsidR="00396D14" w:rsidRPr="00F043CF" w:rsidRDefault="00396D14" w:rsidP="00844476">
      <w:pPr>
        <w:spacing w:line="276" w:lineRule="auto"/>
      </w:pPr>
    </w:p>
    <w:sectPr w:rsidR="00396D14" w:rsidRPr="00F043CF">
      <w:footerReference w:type="default" r:id="rId40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4C2" w:rsidRDefault="001E44C2">
      <w:pPr>
        <w:spacing w:after="0" w:line="240" w:lineRule="auto"/>
      </w:pPr>
      <w:r>
        <w:separator/>
      </w:r>
    </w:p>
  </w:endnote>
  <w:endnote w:type="continuationSeparator" w:id="0">
    <w:p w:rsidR="001E44C2" w:rsidRDefault="001E4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4D1" w:rsidRDefault="004E340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74D1" w:rsidRDefault="00E974D1">
                          <w:pPr>
                            <w:pStyle w:val="SemEspaamento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34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" filled="f" stroked="f">
              <v:textbox style="mso-fit-shape-to-text:t" inset=",0,,0">
                <w:txbxContent>
                  <w:p w:rsidR="00E974D1" w:rsidRDefault="00E974D1">
                    <w:pPr>
                      <w:pStyle w:val="SemEspaamento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Caixa de Text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74D1" w:rsidRDefault="004E340E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396D14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35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" filled="f" stroked="f">
              <v:textbox style="layout-flow:vertical">
                <w:txbxContent>
                  <w:p w:rsidR="00E974D1" w:rsidRDefault="004E340E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396D14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tângulo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tângul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tângulo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GCmVYydAgAANA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tângul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tângulo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xe8QhpwCAAA0BQAADgAAAAAAAAAAAAAAAAAuAgAAZHJzL2Uy&#10;b0RvYy54bWxQSwECLQAUAAYACAAAACEA+rTL590AAAAEAQAADwAAAAAAAAAAAAAAAAD2BAAAZHJz&#10;L2Rvd25yZXYueG1sUEsFBgAAAAAEAAQA8wAAAAAG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4C2" w:rsidRDefault="001E44C2">
      <w:pPr>
        <w:spacing w:after="0" w:line="240" w:lineRule="auto"/>
      </w:pPr>
      <w:r>
        <w:separator/>
      </w:r>
    </w:p>
  </w:footnote>
  <w:footnote w:type="continuationSeparator" w:id="0">
    <w:p w:rsidR="001E44C2" w:rsidRDefault="001E44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A43D6"/>
    <w:multiLevelType w:val="multilevel"/>
    <w:tmpl w:val="163A0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401"/>
    <w:rsid w:val="000069E7"/>
    <w:rsid w:val="000312C8"/>
    <w:rsid w:val="0003185C"/>
    <w:rsid w:val="00072F4E"/>
    <w:rsid w:val="001E44C2"/>
    <w:rsid w:val="0020275E"/>
    <w:rsid w:val="003048FE"/>
    <w:rsid w:val="00396D14"/>
    <w:rsid w:val="003F372B"/>
    <w:rsid w:val="00416CDE"/>
    <w:rsid w:val="0043247E"/>
    <w:rsid w:val="00446D58"/>
    <w:rsid w:val="004E340E"/>
    <w:rsid w:val="00525489"/>
    <w:rsid w:val="00530320"/>
    <w:rsid w:val="0065577D"/>
    <w:rsid w:val="007146E2"/>
    <w:rsid w:val="00735A11"/>
    <w:rsid w:val="00746621"/>
    <w:rsid w:val="0081137D"/>
    <w:rsid w:val="00844476"/>
    <w:rsid w:val="0085201E"/>
    <w:rsid w:val="00946805"/>
    <w:rsid w:val="00993F83"/>
    <w:rsid w:val="009C6ED5"/>
    <w:rsid w:val="00A63295"/>
    <w:rsid w:val="00AD632B"/>
    <w:rsid w:val="00AD729B"/>
    <w:rsid w:val="00AE3465"/>
    <w:rsid w:val="00B47AC8"/>
    <w:rsid w:val="00B70289"/>
    <w:rsid w:val="00BB7378"/>
    <w:rsid w:val="00BD4D65"/>
    <w:rsid w:val="00C32208"/>
    <w:rsid w:val="00C54453"/>
    <w:rsid w:val="00C95815"/>
    <w:rsid w:val="00CB7EC1"/>
    <w:rsid w:val="00D05537"/>
    <w:rsid w:val="00D650FC"/>
    <w:rsid w:val="00E26C0F"/>
    <w:rsid w:val="00E974D1"/>
    <w:rsid w:val="00F043CF"/>
    <w:rsid w:val="00FD68E5"/>
    <w:rsid w:val="00FF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Sutil">
    <w:name w:val="Subtle Emphasis"/>
    <w:basedOn w:val="Fontepargpadr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D1282E" w:themeColor="text2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Sumrio1">
    <w:name w:val="toc 1"/>
    <w:basedOn w:val="Normal"/>
    <w:next w:val="Normal"/>
    <w:autoRedefine/>
    <w:uiPriority w:val="39"/>
    <w:unhideWhenUsed/>
    <w:rsid w:val="00AE34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E346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E3465"/>
    <w:rPr>
      <w:color w:val="CC9900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46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4680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Sutil">
    <w:name w:val="Subtle Emphasis"/>
    <w:basedOn w:val="Fontepargpadro"/>
    <w:uiPriority w:val="19"/>
    <w:qFormat/>
    <w:rPr>
      <w:i/>
      <w:iCs/>
      <w:color w:val="7A7A7A" w:themeColor="accent1"/>
    </w:rPr>
  </w:style>
  <w:style w:type="character" w:styleId="nfaseIntensa">
    <w:name w:val="Intense Emphasis"/>
    <w:basedOn w:val="Fontepargpadro"/>
    <w:uiPriority w:val="21"/>
    <w:qFormat/>
    <w:rPr>
      <w:b/>
      <w:bCs/>
      <w:i/>
      <w:iCs/>
      <w:color w:val="D1282E" w:themeColor="text2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Sumrio1">
    <w:name w:val="toc 1"/>
    <w:basedOn w:val="Normal"/>
    <w:next w:val="Normal"/>
    <w:autoRedefine/>
    <w:uiPriority w:val="39"/>
    <w:unhideWhenUsed/>
    <w:rsid w:val="00AE34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E346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E3465"/>
    <w:rPr>
      <w:color w:val="CC9900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46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468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rodrigogrohl/fiap-rrocha/tree/master/Persistencia-JPA/artigo-final/poc-source" TargetMode="External"/><Relationship Id="rId18" Type="http://schemas.openxmlformats.org/officeDocument/2006/relationships/image" Target="media/image8.tmp"/><Relationship Id="rId26" Type="http://schemas.openxmlformats.org/officeDocument/2006/relationships/image" Target="media/image16.tmp"/><Relationship Id="rId39" Type="http://schemas.openxmlformats.org/officeDocument/2006/relationships/hyperlink" Target="https://github.com/rodrigogrohl/fiap-rrocha/tree/master/Persistencia-JPA/artigo-final/poc-source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tmp"/><Relationship Id="rId34" Type="http://schemas.openxmlformats.org/officeDocument/2006/relationships/hyperlink" Target="http://blog.caelum.com.br/os-7-habitos-dos-desenvolvedores-hibernate-e-jpa-altamente-eficazes/" TargetMode="External"/><Relationship Id="rId42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3.tmp"/><Relationship Id="rId17" Type="http://schemas.openxmlformats.org/officeDocument/2006/relationships/image" Target="media/image7.tmp"/><Relationship Id="rId25" Type="http://schemas.openxmlformats.org/officeDocument/2006/relationships/image" Target="media/image15.tmp"/><Relationship Id="rId33" Type="http://schemas.openxmlformats.org/officeDocument/2006/relationships/image" Target="media/image23.tmp"/><Relationship Id="rId38" Type="http://schemas.openxmlformats.org/officeDocument/2006/relationships/hyperlink" Target="https://docs.jboss.org/hibernate/orm/5.0/manual/en-US/html/ch03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tmp"/><Relationship Id="rId20" Type="http://schemas.openxmlformats.org/officeDocument/2006/relationships/image" Target="media/image10.tmp"/><Relationship Id="rId29" Type="http://schemas.openxmlformats.org/officeDocument/2006/relationships/image" Target="media/image19.tmp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tmp"/><Relationship Id="rId24" Type="http://schemas.openxmlformats.org/officeDocument/2006/relationships/image" Target="media/image14.tmp"/><Relationship Id="rId32" Type="http://schemas.openxmlformats.org/officeDocument/2006/relationships/image" Target="media/image22.tmp"/><Relationship Id="rId37" Type="http://schemas.openxmlformats.org/officeDocument/2006/relationships/hyperlink" Target="https://docs.oracle.com/database/121/JJDBC/stmtcach.htm" TargetMode="External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tmp"/><Relationship Id="rId23" Type="http://schemas.openxmlformats.org/officeDocument/2006/relationships/image" Target="media/image13.tmp"/><Relationship Id="rId28" Type="http://schemas.openxmlformats.org/officeDocument/2006/relationships/image" Target="media/image18.tmp"/><Relationship Id="rId36" Type="http://schemas.openxmlformats.org/officeDocument/2006/relationships/hyperlink" Target="http://www.ehcache.org/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9.tmp"/><Relationship Id="rId31" Type="http://schemas.openxmlformats.org/officeDocument/2006/relationships/image" Target="media/image21.tmp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4.tmp"/><Relationship Id="rId22" Type="http://schemas.openxmlformats.org/officeDocument/2006/relationships/image" Target="media/image12.tmp"/><Relationship Id="rId27" Type="http://schemas.openxmlformats.org/officeDocument/2006/relationships/image" Target="media/image17.tmp"/><Relationship Id="rId30" Type="http://schemas.openxmlformats.org/officeDocument/2006/relationships/image" Target="media/image20.tmp"/><Relationship Id="rId35" Type="http://schemas.openxmlformats.org/officeDocument/2006/relationships/hyperlink" Target="https://blogs.oracle.com/enterprisetechtips/entry/locking_and_concurrency_in_java" TargetMode="External"/><Relationship Id="rId43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gor\AppData\Roaming\Microsoft\Modelos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E52"/>
    <w:rsid w:val="003017BC"/>
    <w:rsid w:val="00805CD4"/>
    <w:rsid w:val="008530D4"/>
    <w:rsid w:val="00BB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CDB935ED26C4D26BD640893E4EA4A8E">
    <w:name w:val="2CDB935ED26C4D26BD640893E4EA4A8E"/>
  </w:style>
  <w:style w:type="paragraph" w:customStyle="1" w:styleId="CED136F70E8D4754BD6C0B3E55B8EDA7">
    <w:name w:val="CED136F70E8D4754BD6C0B3E55B8EDA7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8A7E3DC0F2414CA389CEE4123F65202C">
    <w:name w:val="8A7E3DC0F2414CA389CEE4123F65202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CDB935ED26C4D26BD640893E4EA4A8E">
    <w:name w:val="2CDB935ED26C4D26BD640893E4EA4A8E"/>
  </w:style>
  <w:style w:type="paragraph" w:customStyle="1" w:styleId="CED136F70E8D4754BD6C0B3E55B8EDA7">
    <w:name w:val="CED136F70E8D4754BD6C0B3E55B8EDA7"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8A7E3DC0F2414CA389CEE4123F65202C">
    <w:name w:val="8A7E3DC0F2414CA389CEE4123F6520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4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5E26D-1845-47DE-957D-04C91C9A0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EssentialReport.dotx</Template>
  <TotalTime>210</TotalTime>
  <Pages>12</Pages>
  <Words>1159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Persistência e jpa</vt:lpstr>
    </vt:vector>
  </TitlesOfParts>
  <Company>Cielo</Company>
  <LinksUpToDate>false</LinksUpToDate>
  <CharactersWithSpaces>7405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Persistência e jpa</dc:title>
  <dc:subject>Artigo Técnico</dc:subject>
  <dc:creator>Cielo</dc:creator>
  <cp:lastModifiedBy>Cielo</cp:lastModifiedBy>
  <cp:revision>18</cp:revision>
  <dcterms:created xsi:type="dcterms:W3CDTF">2016-07-18T20:10:00Z</dcterms:created>
  <dcterms:modified xsi:type="dcterms:W3CDTF">2016-07-18T23:44:00Z</dcterms:modified>
</cp:coreProperties>
</file>